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A834C" w14:textId="77777777" w:rsidR="000201DE" w:rsidRDefault="00FF1337">
      <w:r>
        <w:t>Quiz 2</w:t>
      </w:r>
    </w:p>
    <w:p w14:paraId="30DBDCEB" w14:textId="77777777" w:rsidR="000201DE" w:rsidRDefault="000201DE"/>
    <w:p w14:paraId="7DB6E2D5" w14:textId="77777777" w:rsidR="000201DE" w:rsidRDefault="000201DE"/>
    <w:p w14:paraId="6C28FFCF" w14:textId="396A3BAE" w:rsidR="000201DE" w:rsidRDefault="00FF1337">
      <w:r>
        <w:t>Name: Jacob Wall</w:t>
      </w:r>
    </w:p>
    <w:p w14:paraId="7BEAA0E8" w14:textId="77777777" w:rsidR="000201DE" w:rsidRDefault="000201DE"/>
    <w:p w14:paraId="732BD618" w14:textId="77777777" w:rsidR="000201DE" w:rsidRDefault="000201DE"/>
    <w:p w14:paraId="73C1539F" w14:textId="77777777" w:rsidR="000201DE" w:rsidRDefault="00FF1337">
      <w:r>
        <w:t xml:space="preserve">1.  ABC Corporation is a US entity that lent money to a French corporation.  During 2013, ABC received interest payments of $5 million, which were subject to a 10% French withholding tax (paid by the </w:t>
      </w:r>
      <w:r>
        <w:t>borrower directly to the French government).  Assume ABC has no other income or expenses and is subject to a 35% US tax rate on all of its income.  How much US tax would ABC owe for the year?</w:t>
      </w:r>
    </w:p>
    <w:p w14:paraId="5AB1F32C" w14:textId="77777777" w:rsidR="000201DE" w:rsidRDefault="000201DE"/>
    <w:p w14:paraId="368BCF0D" w14:textId="6A43DA62" w:rsidR="000201DE" w:rsidRDefault="00FF1337">
      <w:r w:rsidRPr="00FF1337">
        <w:rPr>
          <w:highlight w:val="yellow"/>
        </w:rPr>
        <w:t>$1,575,000</w:t>
      </w:r>
    </w:p>
    <w:p w14:paraId="2C92EF61" w14:textId="77777777" w:rsidR="000201DE" w:rsidRDefault="000201DE"/>
    <w:p w14:paraId="1BF624EC" w14:textId="77777777" w:rsidR="000201DE" w:rsidRPr="00FF1337" w:rsidRDefault="00FF1337">
      <w:r w:rsidRPr="00FF1337">
        <w:t>2.  Alex owns a piece of land with a mortgage (and a fair va</w:t>
      </w:r>
      <w:r w:rsidRPr="00FF1337">
        <w:t>lue) of $1,050,000.  A buyer offers to purchase the land for no cash but will assume all of Alex’s debt.  Alex’s basis in the property is $1,750,000.  What is Alex’s gain or loss on the sale?</w:t>
      </w:r>
    </w:p>
    <w:p w14:paraId="4CF32C8D" w14:textId="77777777" w:rsidR="000201DE" w:rsidRDefault="000201DE"/>
    <w:tbl>
      <w:tblPr>
        <w:tblW w:w="4640" w:type="dxa"/>
        <w:tblInd w:w="93" w:type="dxa"/>
        <w:tblLook w:val="04A0" w:firstRow="1" w:lastRow="0" w:firstColumn="1" w:lastColumn="0" w:noHBand="0" w:noVBand="1"/>
      </w:tblPr>
      <w:tblGrid>
        <w:gridCol w:w="3060"/>
        <w:gridCol w:w="1580"/>
      </w:tblGrid>
      <w:tr w:rsidR="00F9755E" w:rsidRPr="00F9755E" w14:paraId="42B7D987" w14:textId="77777777" w:rsidTr="00F9755E">
        <w:trPr>
          <w:trHeight w:val="34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0D9E" w14:textId="77777777" w:rsidR="00F9755E" w:rsidRPr="00F9755E" w:rsidRDefault="00F9755E" w:rsidP="00F9755E">
            <w:pPr>
              <w:rPr>
                <w:rFonts w:ascii="Segoe UI Symbol 8" w:eastAsia="Times New Roman" w:hAnsi="Segoe UI Symbol 8"/>
                <w:color w:val="000000"/>
              </w:rPr>
            </w:pPr>
            <w:r w:rsidRPr="00F9755E">
              <w:rPr>
                <w:rFonts w:ascii="Segoe UI Symbol 8" w:eastAsia="Times New Roman" w:hAnsi="Segoe UI Symbol 8"/>
                <w:color w:val="000000"/>
              </w:rPr>
              <w:t>Proceeds, debt assumption: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2B8F" w14:textId="77777777" w:rsidR="00F9755E" w:rsidRPr="00F9755E" w:rsidRDefault="00F9755E" w:rsidP="00F9755E">
            <w:pPr>
              <w:jc w:val="right"/>
              <w:rPr>
                <w:rFonts w:ascii="Segoe UI Symbol 8" w:eastAsia="Times New Roman" w:hAnsi="Segoe UI Symbol 8"/>
                <w:color w:val="000000"/>
              </w:rPr>
            </w:pPr>
            <w:r w:rsidRPr="00F9755E">
              <w:rPr>
                <w:rFonts w:ascii="Segoe UI Symbol 8" w:eastAsia="Times New Roman" w:hAnsi="Segoe UI Symbol 8"/>
                <w:color w:val="000000"/>
              </w:rPr>
              <w:t xml:space="preserve">$1,050,000 </w:t>
            </w:r>
          </w:p>
        </w:tc>
      </w:tr>
      <w:tr w:rsidR="00F9755E" w:rsidRPr="00F9755E" w14:paraId="38CD19A8" w14:textId="77777777" w:rsidTr="00F9755E">
        <w:trPr>
          <w:trHeight w:val="34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DBF3" w14:textId="77777777" w:rsidR="00F9755E" w:rsidRPr="00F9755E" w:rsidRDefault="00F9755E" w:rsidP="00F9755E">
            <w:pPr>
              <w:rPr>
                <w:rFonts w:ascii="Segoe UI Symbol 8" w:eastAsia="Times New Roman" w:hAnsi="Segoe UI Symbol 8"/>
                <w:color w:val="000000"/>
              </w:rPr>
            </w:pPr>
            <w:r w:rsidRPr="00F9755E">
              <w:rPr>
                <w:rFonts w:ascii="Segoe UI Symbol 8" w:eastAsia="Times New Roman" w:hAnsi="Segoe UI Symbol 8"/>
                <w:color w:val="000000"/>
              </w:rPr>
              <w:t>Adjusted Basis: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ACD4" w14:textId="77777777" w:rsidR="00F9755E" w:rsidRPr="00F9755E" w:rsidRDefault="00F9755E" w:rsidP="00F9755E">
            <w:pPr>
              <w:jc w:val="right"/>
              <w:rPr>
                <w:rFonts w:ascii="Segoe UI Symbol 8" w:eastAsia="Times New Roman" w:hAnsi="Segoe UI Symbol 8"/>
                <w:color w:val="000000"/>
              </w:rPr>
            </w:pPr>
            <w:r w:rsidRPr="00F9755E">
              <w:rPr>
                <w:rFonts w:ascii="Segoe UI Symbol 8" w:eastAsia="Times New Roman" w:hAnsi="Segoe UI Symbol 8"/>
                <w:color w:val="000000"/>
              </w:rPr>
              <w:t xml:space="preserve">$1,750,000 </w:t>
            </w:r>
          </w:p>
        </w:tc>
      </w:tr>
      <w:tr w:rsidR="00F9755E" w:rsidRPr="00F9755E" w14:paraId="60E5D6A2" w14:textId="77777777" w:rsidTr="00F9755E">
        <w:trPr>
          <w:trHeight w:val="34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174D" w14:textId="77777777" w:rsidR="00F9755E" w:rsidRPr="00F9755E" w:rsidRDefault="00F9755E" w:rsidP="00F9755E">
            <w:pPr>
              <w:rPr>
                <w:rFonts w:ascii="Segoe UI Symbol 8" w:eastAsia="Times New Roman" w:hAnsi="Segoe UI Symbol 8"/>
                <w:color w:val="000000"/>
              </w:rPr>
            </w:pPr>
            <w:r w:rsidRPr="00F9755E">
              <w:rPr>
                <w:rFonts w:ascii="Segoe UI Symbol 8" w:eastAsia="Times New Roman" w:hAnsi="Segoe UI Symbol 8"/>
                <w:color w:val="000000"/>
              </w:rPr>
              <w:t>Gain / (Loss)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B393" w14:textId="77777777" w:rsidR="00F9755E" w:rsidRPr="00F9755E" w:rsidRDefault="00F9755E" w:rsidP="00F9755E">
            <w:pPr>
              <w:jc w:val="right"/>
              <w:rPr>
                <w:rFonts w:ascii="Segoe UI Symbol 8" w:eastAsia="Times New Roman" w:hAnsi="Segoe UI Symbol 8"/>
                <w:color w:val="000000"/>
              </w:rPr>
            </w:pPr>
            <w:r w:rsidRPr="00F9755E">
              <w:rPr>
                <w:rFonts w:ascii="Segoe UI Symbol 8" w:eastAsia="Times New Roman" w:hAnsi="Segoe UI Symbol 8"/>
                <w:color w:val="DD0806"/>
              </w:rPr>
              <w:t>($700,000)</w:t>
            </w:r>
          </w:p>
        </w:tc>
      </w:tr>
    </w:tbl>
    <w:p w14:paraId="6C67E296" w14:textId="77777777" w:rsidR="000201DE" w:rsidRDefault="000201DE"/>
    <w:p w14:paraId="686C773F" w14:textId="77777777" w:rsidR="000201DE" w:rsidRDefault="00F9755E">
      <w:proofErr w:type="gramStart"/>
      <w:r w:rsidRPr="00F9755E">
        <w:rPr>
          <w:highlight w:val="yellow"/>
        </w:rPr>
        <w:t>Loss of $700,000.</w:t>
      </w:r>
      <w:proofErr w:type="gramEnd"/>
    </w:p>
    <w:p w14:paraId="24279550" w14:textId="77777777" w:rsidR="000201DE" w:rsidRDefault="000201DE"/>
    <w:p w14:paraId="1D97E758" w14:textId="77777777" w:rsidR="000201DE" w:rsidRDefault="00FF1337">
      <w:r>
        <w:t xml:space="preserve">3.  Pat owns some land with a fair market value of $800,000 </w:t>
      </w:r>
      <w:r>
        <w:t xml:space="preserve">and an adjusted basis of $325,000.  He also owes the bank $450,000 on the mortgage.  Jeff owns some land with a fair market value of $400,000 and an adjusted basis of $275,000.  There is no debt of Jeff’s land.  Pat and Jeff </w:t>
      </w:r>
      <w:proofErr w:type="gramStart"/>
      <w:r>
        <w:t>agree</w:t>
      </w:r>
      <w:proofErr w:type="gramEnd"/>
      <w:r>
        <w:t xml:space="preserve"> to exchange properties (s</w:t>
      </w:r>
      <w:r>
        <w:t>ubject to the existing mortgage on Pat’s land).  Pat will also pay Jeff $50,000 in cash.  What is the realized gain, recognized gain and basis in the new properties for both Pat and Jeff?</w:t>
      </w:r>
    </w:p>
    <w:p w14:paraId="6792E72B" w14:textId="77777777" w:rsidR="000201DE" w:rsidRDefault="000201DE"/>
    <w:tbl>
      <w:tblPr>
        <w:tblW w:w="8060" w:type="dxa"/>
        <w:tblInd w:w="93" w:type="dxa"/>
        <w:tblLook w:val="04A0" w:firstRow="1" w:lastRow="0" w:firstColumn="1" w:lastColumn="0" w:noHBand="0" w:noVBand="1"/>
      </w:tblPr>
      <w:tblGrid>
        <w:gridCol w:w="2044"/>
        <w:gridCol w:w="1336"/>
        <w:gridCol w:w="1300"/>
        <w:gridCol w:w="2044"/>
        <w:gridCol w:w="1336"/>
      </w:tblGrid>
      <w:tr w:rsidR="00FF1337" w:rsidRPr="00FF1337" w14:paraId="70BE41BD" w14:textId="77777777" w:rsidTr="00FF1337">
        <w:trPr>
          <w:trHeight w:val="300"/>
        </w:trPr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6E0D" w14:textId="77777777" w:rsidR="00FF1337" w:rsidRPr="00FF1337" w:rsidRDefault="00FF1337" w:rsidP="00FF1337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>Pat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CE37" w14:textId="77777777" w:rsidR="00FF1337" w:rsidRPr="00FF1337" w:rsidRDefault="00FF1337" w:rsidP="00FF1337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DBFE" w14:textId="77777777" w:rsidR="00FF1337" w:rsidRPr="00FF1337" w:rsidRDefault="00FF1337" w:rsidP="00FF1337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>Jeff</w:t>
            </w:r>
          </w:p>
        </w:tc>
      </w:tr>
      <w:tr w:rsidR="00FF1337" w:rsidRPr="00FF1337" w14:paraId="329FA84C" w14:textId="77777777" w:rsidTr="00FF1337">
        <w:trPr>
          <w:trHeight w:val="300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DEC7" w14:textId="77777777" w:rsidR="00FF1337" w:rsidRPr="00FF1337" w:rsidRDefault="00FF1337" w:rsidP="00FF1337">
            <w:pPr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>Realized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6085" w14:textId="77777777" w:rsidR="00FF1337" w:rsidRPr="00FF1337" w:rsidRDefault="00FF1337" w:rsidP="00FF133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 xml:space="preserve">$575,000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9B32" w14:textId="77777777" w:rsidR="00FF1337" w:rsidRPr="00FF1337" w:rsidRDefault="00FF1337" w:rsidP="00FF1337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8E95" w14:textId="77777777" w:rsidR="00FF1337" w:rsidRPr="00FF1337" w:rsidRDefault="00FF1337" w:rsidP="00FF1337">
            <w:pPr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>Realized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8D32" w14:textId="77777777" w:rsidR="00FF1337" w:rsidRPr="00FF1337" w:rsidRDefault="00FF1337" w:rsidP="00FF133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 xml:space="preserve">$75,000 </w:t>
            </w:r>
          </w:p>
        </w:tc>
      </w:tr>
      <w:tr w:rsidR="00FF1337" w:rsidRPr="00FF1337" w14:paraId="23DCF892" w14:textId="77777777" w:rsidTr="00FF1337">
        <w:trPr>
          <w:trHeight w:val="300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40CE" w14:textId="77777777" w:rsidR="00FF1337" w:rsidRPr="00FF1337" w:rsidRDefault="00FF1337" w:rsidP="00FF1337">
            <w:pPr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>Recognized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E679" w14:textId="77777777" w:rsidR="00FF1337" w:rsidRPr="00FF1337" w:rsidRDefault="00FF1337" w:rsidP="00FF133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 xml:space="preserve">$450,000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55F3" w14:textId="77777777" w:rsidR="00FF1337" w:rsidRPr="00FF1337" w:rsidRDefault="00FF1337" w:rsidP="00FF1337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0248" w14:textId="77777777" w:rsidR="00FF1337" w:rsidRPr="00FF1337" w:rsidRDefault="00FF1337" w:rsidP="00FF1337">
            <w:pPr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>Recognized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34B5" w14:textId="77777777" w:rsidR="00FF1337" w:rsidRPr="00FF1337" w:rsidRDefault="00FF1337" w:rsidP="00FF133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 xml:space="preserve">$50,000 </w:t>
            </w:r>
          </w:p>
        </w:tc>
      </w:tr>
      <w:tr w:rsidR="00FF1337" w:rsidRPr="00FF1337" w14:paraId="672BFDA8" w14:textId="77777777" w:rsidTr="00FF1337">
        <w:trPr>
          <w:trHeight w:val="300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B355" w14:textId="1DAF00A8" w:rsidR="00FF1337" w:rsidRPr="00FF1337" w:rsidRDefault="00FF1337" w:rsidP="00FF1337">
            <w:pPr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>Basis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A9DB" w14:textId="77777777" w:rsidR="00FF1337" w:rsidRPr="00FF1337" w:rsidRDefault="00FF1337" w:rsidP="00FF133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 xml:space="preserve">$275,000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18A3" w14:textId="77777777" w:rsidR="00FF1337" w:rsidRPr="00FF1337" w:rsidRDefault="00FF1337" w:rsidP="00FF1337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1C93" w14:textId="5DB8F2B7" w:rsidR="00FF1337" w:rsidRPr="00FF1337" w:rsidRDefault="00FF1337" w:rsidP="00FF1337">
            <w:pPr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>Basis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1AE1" w14:textId="77777777" w:rsidR="00FF1337" w:rsidRPr="00FF1337" w:rsidRDefault="00FF1337" w:rsidP="00FF133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F1337">
              <w:rPr>
                <w:rFonts w:ascii="Calibri" w:eastAsia="Times New Roman" w:hAnsi="Calibri"/>
                <w:color w:val="000000"/>
              </w:rPr>
              <w:t xml:space="preserve">$775,000 </w:t>
            </w:r>
          </w:p>
        </w:tc>
      </w:tr>
    </w:tbl>
    <w:p w14:paraId="09BB5269" w14:textId="77777777" w:rsidR="000201DE" w:rsidRDefault="000201DE"/>
    <w:p w14:paraId="72554E4C" w14:textId="56A45524" w:rsidR="000201DE" w:rsidRDefault="00FF1337">
      <w:r>
        <w:rPr>
          <w:noProof/>
        </w:rPr>
        <w:lastRenderedPageBreak/>
        <w:drawing>
          <wp:inline distT="0" distB="0" distL="0" distR="0" wp14:anchorId="268B5733" wp14:editId="18F6FF14">
            <wp:extent cx="5943600" cy="3517900"/>
            <wp:effectExtent l="0" t="0" r="0" b="12700"/>
            <wp:docPr id="1" name="Picture 1" descr="Macintosh HD:Users:jacobwall:Dropbox:Screenshots:Screenshot 2014-05-01 22.57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obwall:Dropbox:Screenshots:Screenshot 2014-05-01 22.57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B6BD" w14:textId="6DD20B98" w:rsidR="000201DE" w:rsidRDefault="00FF1337">
      <w:r>
        <w:rPr>
          <w:noProof/>
        </w:rPr>
        <w:drawing>
          <wp:inline distT="0" distB="0" distL="0" distR="0" wp14:anchorId="6CB7D5ED" wp14:editId="70EDCCAD">
            <wp:extent cx="5943600" cy="3543300"/>
            <wp:effectExtent l="0" t="0" r="0" b="12700"/>
            <wp:docPr id="2" name="Picture 2" descr="Macintosh HD:Users:jacobwall:Dropbox:Screenshots:Screenshot 2014-05-01 22.5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wall:Dropbox:Screenshots:Screenshot 2014-05-01 22.57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57B1" w14:textId="77777777" w:rsidR="000201DE" w:rsidRDefault="000201DE"/>
    <w:p w14:paraId="2734CB6A" w14:textId="77777777" w:rsidR="000201DE" w:rsidRDefault="00FF1337">
      <w:r>
        <w:t>4.  Baker purchased a call option to acquire 1,000 shares of XY</w:t>
      </w:r>
      <w:r>
        <w:t xml:space="preserve">Z stock at a strike price of $21 per share.  The option premium was $1,000.  </w:t>
      </w:r>
    </w:p>
    <w:p w14:paraId="2F6C5822" w14:textId="77777777" w:rsidR="000201DE" w:rsidRDefault="000201DE"/>
    <w:p w14:paraId="6A7DEACA" w14:textId="77777777" w:rsidR="000201DE" w:rsidRDefault="00FF1337">
      <w:r>
        <w:tab/>
        <w:t>(a</w:t>
      </w:r>
      <w:proofErr w:type="gramStart"/>
      <w:r>
        <w:t>)  At</w:t>
      </w:r>
      <w:proofErr w:type="gramEnd"/>
      <w:r>
        <w:t xml:space="preserve"> what share price will the option be “in the money.”</w:t>
      </w:r>
      <w:r w:rsidR="00F9755E">
        <w:t xml:space="preserve"> </w:t>
      </w:r>
      <w:r w:rsidR="00F9755E" w:rsidRPr="00526F6C">
        <w:rPr>
          <w:highlight w:val="yellow"/>
        </w:rPr>
        <w:t>$22.</w:t>
      </w:r>
    </w:p>
    <w:p w14:paraId="7BA52A6F" w14:textId="77777777" w:rsidR="000201DE" w:rsidRDefault="000201DE"/>
    <w:p w14:paraId="0A59E97A" w14:textId="77777777" w:rsidR="000201DE" w:rsidRDefault="00FF1337">
      <w:r>
        <w:lastRenderedPageBreak/>
        <w:tab/>
        <w:t>(b</w:t>
      </w:r>
      <w:proofErr w:type="gramStart"/>
      <w:r>
        <w:t>)  Assume</w:t>
      </w:r>
      <w:proofErr w:type="gramEnd"/>
      <w:r>
        <w:t xml:space="preserve"> Baker exercises his option.  How is the premium accounted for from both Baker’s and the option seller’</w:t>
      </w:r>
      <w:r>
        <w:t>s perspective?</w:t>
      </w:r>
      <w:r w:rsidR="00F9755E">
        <w:t xml:space="preserve"> </w:t>
      </w:r>
    </w:p>
    <w:p w14:paraId="365E9841" w14:textId="77777777" w:rsidR="00526F6C" w:rsidRDefault="00526F6C"/>
    <w:p w14:paraId="6603D286" w14:textId="77777777" w:rsidR="00F9755E" w:rsidRPr="00526F6C" w:rsidRDefault="00F9755E">
      <w:pPr>
        <w:rPr>
          <w:highlight w:val="yellow"/>
        </w:rPr>
      </w:pPr>
      <w:r w:rsidRPr="00526F6C">
        <w:rPr>
          <w:highlight w:val="yellow"/>
        </w:rPr>
        <w:t>Baker – Added to his basis</w:t>
      </w:r>
      <w:r w:rsidR="00526F6C" w:rsidRPr="00526F6C">
        <w:rPr>
          <w:highlight w:val="yellow"/>
        </w:rPr>
        <w:t xml:space="preserve"> </w:t>
      </w:r>
      <w:r w:rsidR="00526F6C" w:rsidRPr="00526F6C">
        <w:rPr>
          <w:highlight w:val="yellow"/>
        </w:rPr>
        <w:t>by the option premium amount</w:t>
      </w:r>
      <w:r w:rsidR="00526F6C" w:rsidRPr="00526F6C">
        <w:rPr>
          <w:highlight w:val="yellow"/>
        </w:rPr>
        <w:t>.</w:t>
      </w:r>
    </w:p>
    <w:p w14:paraId="3BB04183" w14:textId="77777777" w:rsidR="00F9755E" w:rsidRDefault="00F9755E">
      <w:r w:rsidRPr="00526F6C">
        <w:rPr>
          <w:highlight w:val="yellow"/>
        </w:rPr>
        <w:t>Seller – Reduces his basis by the option premium amount.</w:t>
      </w:r>
      <w:r>
        <w:t xml:space="preserve"> </w:t>
      </w:r>
    </w:p>
    <w:p w14:paraId="73CE0877" w14:textId="77777777" w:rsidR="000201DE" w:rsidRDefault="000201DE"/>
    <w:p w14:paraId="4227C12E" w14:textId="77777777" w:rsidR="000201DE" w:rsidRDefault="00FF1337">
      <w:r>
        <w:tab/>
        <w:t>(c</w:t>
      </w:r>
      <w:proofErr w:type="gramStart"/>
      <w:r>
        <w:t>)  Assume</w:t>
      </w:r>
      <w:proofErr w:type="gramEnd"/>
      <w:r>
        <w:t xml:space="preserve"> Baker let the option lapse.  How is the premium accounted for from both Baker’s and the option seller’s perspective?</w:t>
      </w:r>
    </w:p>
    <w:p w14:paraId="0A2AD69C" w14:textId="77777777" w:rsidR="000201DE" w:rsidRDefault="000201DE"/>
    <w:p w14:paraId="2877CA6F" w14:textId="77777777" w:rsidR="000201DE" w:rsidRPr="00526F6C" w:rsidRDefault="00526F6C">
      <w:pPr>
        <w:rPr>
          <w:highlight w:val="yellow"/>
        </w:rPr>
      </w:pPr>
      <w:r w:rsidRPr="00526F6C">
        <w:rPr>
          <w:highlight w:val="yellow"/>
        </w:rPr>
        <w:t>Baker – Capital loss of $1,000</w:t>
      </w:r>
    </w:p>
    <w:p w14:paraId="169DBACD" w14:textId="4289BC3C" w:rsidR="00526F6C" w:rsidRDefault="00526F6C">
      <w:r w:rsidRPr="00526F6C">
        <w:rPr>
          <w:highlight w:val="yellow"/>
        </w:rPr>
        <w:t xml:space="preserve">Seller – Realized </w:t>
      </w:r>
      <w:r w:rsidR="00FF1337">
        <w:rPr>
          <w:highlight w:val="yellow"/>
        </w:rPr>
        <w:t>and recognized gain of $1,000.</w:t>
      </w:r>
    </w:p>
    <w:p w14:paraId="3C13FFF9" w14:textId="77777777" w:rsidR="000201DE" w:rsidRDefault="000201DE"/>
    <w:p w14:paraId="664FC175" w14:textId="77777777" w:rsidR="000201DE" w:rsidRDefault="000201DE"/>
    <w:p w14:paraId="1CBD82B8" w14:textId="77777777" w:rsidR="000201DE" w:rsidRDefault="00FF1337">
      <w:r>
        <w:t xml:space="preserve">5.  Charles sold 1000 shares of ABC stock short at $12 per share.  Later, when the market price of ABC </w:t>
      </w:r>
      <w:r>
        <w:t>stock was $9 per share, he closed the position.  What was Charles gain or loss?</w:t>
      </w:r>
    </w:p>
    <w:p w14:paraId="2D4C7ED3" w14:textId="77777777" w:rsidR="000201DE" w:rsidRDefault="000201DE"/>
    <w:p w14:paraId="6AAA1E0C" w14:textId="6441FB1D" w:rsidR="000201DE" w:rsidRDefault="00526F6C">
      <w:r w:rsidRPr="00526F6C">
        <w:rPr>
          <w:highlight w:val="yellow"/>
        </w:rPr>
        <w:t>$3,000</w:t>
      </w:r>
      <w:bookmarkStart w:id="0" w:name="_GoBack"/>
      <w:bookmarkEnd w:id="0"/>
      <w:r w:rsidRPr="00526F6C">
        <w:rPr>
          <w:highlight w:val="yellow"/>
        </w:rPr>
        <w:t xml:space="preserve"> Capital </w:t>
      </w:r>
      <w:r w:rsidR="00FF1337">
        <w:rPr>
          <w:highlight w:val="yellow"/>
        </w:rPr>
        <w:t>Gain</w:t>
      </w:r>
      <w:r w:rsidRPr="00526F6C">
        <w:rPr>
          <w:highlight w:val="yellow"/>
        </w:rPr>
        <w:t>.</w:t>
      </w:r>
    </w:p>
    <w:p w14:paraId="1B4F9172" w14:textId="77777777" w:rsidR="000201DE" w:rsidRDefault="000201DE"/>
    <w:sectPr w:rsidR="0002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67FAC" w14:textId="77777777" w:rsidR="000201DE" w:rsidRDefault="00FF1337">
      <w:r>
        <w:separator/>
      </w:r>
    </w:p>
  </w:endnote>
  <w:endnote w:type="continuationSeparator" w:id="0">
    <w:p w14:paraId="6E83B334" w14:textId="77777777" w:rsidR="000201DE" w:rsidRDefault="00FF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Segoe UI Symbol 8">
    <w:panose1 w:val="020B0502040204020203"/>
    <w:charset w:val="00"/>
    <w:family w:val="auto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B8925" w14:textId="77777777" w:rsidR="000201DE" w:rsidRDefault="00FF1337">
      <w:r>
        <w:separator/>
      </w:r>
    </w:p>
  </w:footnote>
  <w:footnote w:type="continuationSeparator" w:id="0">
    <w:p w14:paraId="5D29BECA" w14:textId="77777777" w:rsidR="000201DE" w:rsidRDefault="00FF1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4094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BC2F6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36CB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06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E5272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4AB8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5689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C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814F7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12AB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DE"/>
    <w:rsid w:val="000201DE"/>
    <w:rsid w:val="00526F6C"/>
    <w:rsid w:val="00F9755E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F0D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Signature" w:uiPriority="64"/>
    <w:lsdException w:name="Default Paragraph Font" w:uiPriority="1"/>
    <w:lsdException w:name="Body Text" w:uiPriority="0" w:qFormat="1"/>
    <w:lsdException w:name="Body Text Indent" w:uiPriority="49"/>
    <w:lsdException w:name="Subtitle" w:semiHidden="0" w:unhideWhenUsed="0" w:qFormat="1"/>
    <w:lsdException w:name="Body Text First Indent" w:uiPriority="0" w:qFormat="1"/>
    <w:lsdException w:name="Body Text First Indent 2" w:uiPriority="0" w:qFormat="1"/>
    <w:lsdException w:name="Body Text 2" w:uiPriority="0" w:qFormat="1"/>
    <w:lsdException w:name="Body Text Indent 2" w:uiPriority="49"/>
    <w:lsdException w:name="Block Text" w:uiPriority="6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6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after="240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24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24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24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24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60"/>
    <w:pPr>
      <w:spacing w:after="240"/>
      <w:ind w:left="720" w:right="720"/>
    </w:pPr>
    <w:rPr>
      <w:rFonts w:eastAsiaTheme="minorEastAsia" w:cstheme="minorBidi"/>
      <w:iCs/>
    </w:rPr>
  </w:style>
  <w:style w:type="paragraph" w:styleId="BodyText">
    <w:name w:val="Body Text"/>
    <w:basedOn w:val="Normal"/>
    <w:link w:val="BodyTextChar"/>
    <w:qFormat/>
    <w:pPr>
      <w:spacing w:after="24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rPr>
      <w:lang w:bidi="en-US"/>
    </w:rPr>
  </w:style>
  <w:style w:type="paragraph" w:styleId="BodyText2">
    <w:name w:val="Body Text 2"/>
    <w:basedOn w:val="Normal"/>
    <w:link w:val="BodyText2Char"/>
    <w:qFormat/>
    <w:pPr>
      <w:spacing w:line="480" w:lineRule="auto"/>
    </w:pPr>
    <w:rPr>
      <w:lang w:bidi="en-US"/>
    </w:rPr>
  </w:style>
  <w:style w:type="character" w:customStyle="1" w:styleId="BodyText2Char">
    <w:name w:val="Body Text 2 Char"/>
    <w:basedOn w:val="DefaultParagraphFont"/>
    <w:link w:val="BodyText2"/>
    <w:rPr>
      <w:lang w:bidi="en-US"/>
    </w:rPr>
  </w:style>
  <w:style w:type="paragraph" w:styleId="BodyTextFirstIndent">
    <w:name w:val="Body Text First Indent"/>
    <w:basedOn w:val="Normal"/>
    <w:link w:val="BodyTextFirstIndentChar"/>
    <w:qFormat/>
    <w:pPr>
      <w:spacing w:after="240"/>
      <w:ind w:firstLine="720"/>
    </w:pPr>
    <w:rPr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rPr>
      <w:lang w:bidi="en-US"/>
    </w:rPr>
  </w:style>
  <w:style w:type="paragraph" w:styleId="BodyTextIndent">
    <w:name w:val="Body Text Indent"/>
    <w:basedOn w:val="Normal"/>
    <w:link w:val="BodyTextIndentChar"/>
    <w:uiPriority w:val="49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49"/>
    <w:rPr>
      <w:sz w:val="24"/>
      <w:szCs w:val="24"/>
      <w:lang w:bidi="en-US"/>
    </w:rPr>
  </w:style>
  <w:style w:type="paragraph" w:styleId="BodyTextFirstIndent2">
    <w:name w:val="Body Text First Indent 2"/>
    <w:basedOn w:val="Normal"/>
    <w:link w:val="BodyTextFirstIndent2Char"/>
    <w:qFormat/>
    <w:pPr>
      <w:spacing w:line="480" w:lineRule="auto"/>
      <w:ind w:firstLine="720"/>
    </w:pPr>
    <w:rPr>
      <w:lang w:bidi="en-US"/>
    </w:rPr>
  </w:style>
  <w:style w:type="character" w:customStyle="1" w:styleId="BodyTextFirstIndent2Char">
    <w:name w:val="Body Text First Indent 2 Char"/>
    <w:basedOn w:val="BodyTextIndentChar"/>
    <w:link w:val="BodyTextFirstIndent2"/>
    <w:rPr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49"/>
    <w:pPr>
      <w:spacing w:line="480" w:lineRule="auto"/>
      <w:ind w:left="720"/>
    </w:pPr>
  </w:style>
  <w:style w:type="character" w:styleId="BookTitle">
    <w:name w:val="Book Title"/>
    <w:basedOn w:val="DefaultParagraphFont"/>
    <w:uiPriority w:val="99"/>
    <w:semiHidden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99"/>
    <w:semiHidden/>
    <w:rPr>
      <w:rFonts w:asciiTheme="minorHAnsi" w:hAnsiTheme="minorHAnsi"/>
      <w:b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49"/>
  </w:style>
  <w:style w:type="paragraph" w:customStyle="1" w:styleId="HangingIndent">
    <w:name w:val="Hanging Indent"/>
    <w:basedOn w:val="Normal"/>
    <w:uiPriority w:val="50"/>
    <w:pPr>
      <w:spacing w:after="240"/>
      <w:ind w:left="720" w:hanging="720"/>
    </w:pPr>
  </w:style>
  <w:style w:type="paragraph" w:styleId="Signature">
    <w:name w:val="Signature"/>
    <w:basedOn w:val="Normal"/>
    <w:link w:val="SignatureChar"/>
    <w:uiPriority w:val="64"/>
    <w:pPr>
      <w:keepLines/>
      <w:tabs>
        <w:tab w:val="left" w:pos="5040"/>
        <w:tab w:val="right" w:pos="9360"/>
      </w:tabs>
      <w:spacing w:after="720"/>
      <w:ind w:left="4320"/>
    </w:pPr>
  </w:style>
  <w:style w:type="paragraph" w:customStyle="1" w:styleId="HangingIndent1">
    <w:name w:val="Hanging Indent 1&quot;"/>
    <w:basedOn w:val="Normal"/>
    <w:uiPriority w:val="50"/>
    <w:pPr>
      <w:spacing w:after="240"/>
      <w:ind w:left="2160" w:hanging="720"/>
    </w:pPr>
  </w:style>
  <w:style w:type="paragraph" w:customStyle="1" w:styleId="IndentFirstLine">
    <w:name w:val="Indent First Line"/>
    <w:basedOn w:val="Normal"/>
    <w:uiPriority w:val="51"/>
    <w:pPr>
      <w:spacing w:after="240"/>
      <w:ind w:left="720" w:firstLine="720"/>
    </w:pPr>
  </w:style>
  <w:style w:type="paragraph" w:customStyle="1" w:styleId="Indent1FirstLine">
    <w:name w:val="Indent 1&quot; First Line"/>
    <w:basedOn w:val="Normal"/>
    <w:uiPriority w:val="51"/>
    <w:pPr>
      <w:spacing w:after="240"/>
      <w:ind w:left="1440" w:firstLine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eastAsiaTheme="majorEastAsia" w:cstheme="majorBidi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  <w:rPr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/>
      <w:szCs w:val="22"/>
    </w:rPr>
  </w:style>
  <w:style w:type="character" w:customStyle="1" w:styleId="SignatureChar">
    <w:name w:val="Signature Char"/>
    <w:basedOn w:val="DefaultParagraphFont"/>
    <w:link w:val="Signature"/>
    <w:uiPriority w:val="64"/>
  </w:style>
  <w:style w:type="paragraph" w:customStyle="1" w:styleId="TitleB">
    <w:name w:val="TitleB"/>
    <w:basedOn w:val="Normal"/>
    <w:uiPriority w:val="9"/>
    <w:qFormat/>
    <w:pPr>
      <w:keepNext/>
      <w:spacing w:after="240"/>
      <w:jc w:val="center"/>
    </w:pPr>
    <w:rPr>
      <w:b/>
    </w:rPr>
  </w:style>
  <w:style w:type="character" w:styleId="IntenseEmphasis">
    <w:name w:val="Intense Emphasis"/>
    <w:basedOn w:val="DefaultParagraphFont"/>
    <w:uiPriority w:val="99"/>
    <w:semiHidden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Pr>
      <w:rFonts w:asciiTheme="minorHAnsi" w:hAnsiTheme="minorHAnsi"/>
      <w:b/>
      <w:i/>
      <w:szCs w:val="22"/>
    </w:rPr>
  </w:style>
  <w:style w:type="character" w:styleId="IntenseReference">
    <w:name w:val="Intense Reference"/>
    <w:basedOn w:val="DefaultParagraphFont"/>
    <w:uiPriority w:val="99"/>
    <w:semiHidden/>
    <w:rPr>
      <w:b/>
      <w:sz w:val="24"/>
      <w:u w:val="single"/>
    </w:rPr>
  </w:style>
  <w:style w:type="paragraph" w:styleId="ListParagraph">
    <w:name w:val="List Paragraph"/>
    <w:basedOn w:val="Normal"/>
    <w:uiPriority w:val="34"/>
    <w:semiHidden/>
    <w:qFormat/>
    <w:pPr>
      <w:spacing w:after="240"/>
    </w:pPr>
  </w:style>
  <w:style w:type="paragraph" w:styleId="NoSpacing">
    <w:name w:val="No Spacing"/>
    <w:basedOn w:val="Normal"/>
    <w:uiPriority w:val="69"/>
    <w:qFormat/>
    <w:rPr>
      <w:szCs w:val="32"/>
    </w:rPr>
  </w:style>
  <w:style w:type="paragraph" w:styleId="Quote">
    <w:name w:val="Quote"/>
    <w:basedOn w:val="Normal"/>
    <w:link w:val="QuoteChar"/>
    <w:uiPriority w:val="9"/>
    <w:qFormat/>
    <w:pPr>
      <w:spacing w:after="240"/>
      <w:ind w:left="1440" w:right="1440"/>
    </w:pPr>
    <w:rPr>
      <w:lang w:bidi="en-US"/>
    </w:rPr>
  </w:style>
  <w:style w:type="character" w:customStyle="1" w:styleId="QuoteChar">
    <w:name w:val="Quote Char"/>
    <w:basedOn w:val="DefaultParagraphFont"/>
    <w:link w:val="Quote"/>
    <w:uiPriority w:val="9"/>
    <w:rPr>
      <w:lang w:bidi="en-US"/>
    </w:rPr>
  </w:style>
  <w:style w:type="character" w:styleId="Strong">
    <w:name w:val="Strong"/>
    <w:basedOn w:val="DefaultParagraphFont"/>
    <w:uiPriority w:val="99"/>
    <w:semiHidden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pPr>
      <w:keepNext/>
      <w:spacing w:after="240"/>
    </w:pPr>
    <w:rPr>
      <w:rFonts w:eastAsiaTheme="majorEastAsia"/>
      <w:b/>
    </w:rPr>
  </w:style>
  <w:style w:type="character" w:customStyle="1" w:styleId="SubtitleChar">
    <w:name w:val="Subtitle Char"/>
    <w:basedOn w:val="DefaultParagraphFont"/>
    <w:link w:val="Subtitle"/>
    <w:uiPriority w:val="99"/>
    <w:semiHidden/>
    <w:rPr>
      <w:rFonts w:eastAsiaTheme="majorEastAsia"/>
      <w:b/>
    </w:rPr>
  </w:style>
  <w:style w:type="character" w:styleId="SubtleEmphasis">
    <w:name w:val="Subtle Emphasis"/>
    <w:uiPriority w:val="99"/>
    <w:semiHidden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99"/>
    <w:semiHidden/>
    <w:rPr>
      <w:sz w:val="24"/>
      <w:szCs w:val="24"/>
      <w:u w:val="single"/>
    </w:rPr>
  </w:style>
  <w:style w:type="table" w:styleId="TableGrid">
    <w:name w:val="Table Grid"/>
    <w:basedOn w:val="TableNormal"/>
    <w:uiPriority w:val="59"/>
    <w:rPr>
      <w:rFonts w:asciiTheme="majorHAnsi" w:hAnsiTheme="maj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"/>
    <w:qFormat/>
    <w:pPr>
      <w:keepNext/>
      <w:spacing w:after="240"/>
      <w:jc w:val="center"/>
    </w:pPr>
    <w:rPr>
      <w:rFonts w:eastAsiaTheme="majorEastAsia"/>
      <w:bCs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9"/>
    <w:rPr>
      <w:rFonts w:eastAsiaTheme="majorEastAsia"/>
      <w:bCs/>
      <w:szCs w:val="32"/>
      <w:lang w:bidi="en-US"/>
    </w:rPr>
  </w:style>
  <w:style w:type="paragraph" w:customStyle="1" w:styleId="TitleBC">
    <w:name w:val="TitleBC"/>
    <w:basedOn w:val="Normal"/>
    <w:uiPriority w:val="9"/>
    <w:qFormat/>
    <w:pPr>
      <w:keepNext/>
      <w:spacing w:after="240"/>
      <w:jc w:val="center"/>
    </w:pPr>
    <w:rPr>
      <w:b/>
      <w:caps/>
    </w:rPr>
  </w:style>
  <w:style w:type="paragraph" w:customStyle="1" w:styleId="TitleBCU">
    <w:name w:val="TitleBCU"/>
    <w:basedOn w:val="Normal"/>
    <w:uiPriority w:val="9"/>
    <w:qFormat/>
    <w:pPr>
      <w:keepNext/>
      <w:spacing w:after="240"/>
      <w:jc w:val="center"/>
    </w:pPr>
    <w:rPr>
      <w:b/>
      <w:caps/>
      <w:u w:val="single"/>
    </w:rPr>
  </w:style>
  <w:style w:type="paragraph" w:customStyle="1" w:styleId="TitleC">
    <w:name w:val="TitleC"/>
    <w:basedOn w:val="Normal"/>
    <w:uiPriority w:val="9"/>
    <w:qFormat/>
    <w:pPr>
      <w:keepNext/>
      <w:spacing w:after="240"/>
      <w:jc w:val="center"/>
    </w:pPr>
    <w:rPr>
      <w:caps/>
    </w:rPr>
  </w:style>
  <w:style w:type="paragraph" w:customStyle="1" w:styleId="TitleLeft">
    <w:name w:val="TitleLeft"/>
    <w:basedOn w:val="Normal"/>
    <w:uiPriority w:val="9"/>
    <w:qFormat/>
    <w:pPr>
      <w:keepNext/>
      <w:spacing w:after="240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BodyTextFirst1">
    <w:name w:val="Body Text First 1&quot;"/>
    <w:basedOn w:val="Normal"/>
    <w:uiPriority w:val="49"/>
    <w:pPr>
      <w:spacing w:after="240"/>
      <w:ind w:firstLine="1440"/>
    </w:pPr>
  </w:style>
  <w:style w:type="paragraph" w:customStyle="1" w:styleId="BodyText2First1">
    <w:name w:val="Body Text 2 First 1&quot;"/>
    <w:basedOn w:val="Normal"/>
    <w:uiPriority w:val="49"/>
    <w:pPr>
      <w:spacing w:line="480" w:lineRule="auto"/>
      <w:ind w:firstLine="1440"/>
    </w:pPr>
  </w:style>
  <w:style w:type="paragraph" w:customStyle="1" w:styleId="HangingIndent5">
    <w:name w:val="Hanging Indent .5&quot;"/>
    <w:basedOn w:val="Normal"/>
    <w:uiPriority w:val="50"/>
    <w:pPr>
      <w:spacing w:after="240"/>
      <w:ind w:left="144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3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Signature" w:uiPriority="64"/>
    <w:lsdException w:name="Default Paragraph Font" w:uiPriority="1"/>
    <w:lsdException w:name="Body Text" w:uiPriority="0" w:qFormat="1"/>
    <w:lsdException w:name="Body Text Indent" w:uiPriority="49"/>
    <w:lsdException w:name="Subtitle" w:semiHidden="0" w:unhideWhenUsed="0" w:qFormat="1"/>
    <w:lsdException w:name="Body Text First Indent" w:uiPriority="0" w:qFormat="1"/>
    <w:lsdException w:name="Body Text First Indent 2" w:uiPriority="0" w:qFormat="1"/>
    <w:lsdException w:name="Body Text 2" w:uiPriority="0" w:qFormat="1"/>
    <w:lsdException w:name="Body Text Indent 2" w:uiPriority="49"/>
    <w:lsdException w:name="Block Text" w:uiPriority="6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6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after="240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24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24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24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24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60"/>
    <w:pPr>
      <w:spacing w:after="240"/>
      <w:ind w:left="720" w:right="720"/>
    </w:pPr>
    <w:rPr>
      <w:rFonts w:eastAsiaTheme="minorEastAsia" w:cstheme="minorBidi"/>
      <w:iCs/>
    </w:rPr>
  </w:style>
  <w:style w:type="paragraph" w:styleId="BodyText">
    <w:name w:val="Body Text"/>
    <w:basedOn w:val="Normal"/>
    <w:link w:val="BodyTextChar"/>
    <w:qFormat/>
    <w:pPr>
      <w:spacing w:after="24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rPr>
      <w:lang w:bidi="en-US"/>
    </w:rPr>
  </w:style>
  <w:style w:type="paragraph" w:styleId="BodyText2">
    <w:name w:val="Body Text 2"/>
    <w:basedOn w:val="Normal"/>
    <w:link w:val="BodyText2Char"/>
    <w:qFormat/>
    <w:pPr>
      <w:spacing w:line="480" w:lineRule="auto"/>
    </w:pPr>
    <w:rPr>
      <w:lang w:bidi="en-US"/>
    </w:rPr>
  </w:style>
  <w:style w:type="character" w:customStyle="1" w:styleId="BodyText2Char">
    <w:name w:val="Body Text 2 Char"/>
    <w:basedOn w:val="DefaultParagraphFont"/>
    <w:link w:val="BodyText2"/>
    <w:rPr>
      <w:lang w:bidi="en-US"/>
    </w:rPr>
  </w:style>
  <w:style w:type="paragraph" w:styleId="BodyTextFirstIndent">
    <w:name w:val="Body Text First Indent"/>
    <w:basedOn w:val="Normal"/>
    <w:link w:val="BodyTextFirstIndentChar"/>
    <w:qFormat/>
    <w:pPr>
      <w:spacing w:after="240"/>
      <w:ind w:firstLine="720"/>
    </w:pPr>
    <w:rPr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rPr>
      <w:lang w:bidi="en-US"/>
    </w:rPr>
  </w:style>
  <w:style w:type="paragraph" w:styleId="BodyTextIndent">
    <w:name w:val="Body Text Indent"/>
    <w:basedOn w:val="Normal"/>
    <w:link w:val="BodyTextIndentChar"/>
    <w:uiPriority w:val="49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49"/>
    <w:rPr>
      <w:sz w:val="24"/>
      <w:szCs w:val="24"/>
      <w:lang w:bidi="en-US"/>
    </w:rPr>
  </w:style>
  <w:style w:type="paragraph" w:styleId="BodyTextFirstIndent2">
    <w:name w:val="Body Text First Indent 2"/>
    <w:basedOn w:val="Normal"/>
    <w:link w:val="BodyTextFirstIndent2Char"/>
    <w:qFormat/>
    <w:pPr>
      <w:spacing w:line="480" w:lineRule="auto"/>
      <w:ind w:firstLine="720"/>
    </w:pPr>
    <w:rPr>
      <w:lang w:bidi="en-US"/>
    </w:rPr>
  </w:style>
  <w:style w:type="character" w:customStyle="1" w:styleId="BodyTextFirstIndent2Char">
    <w:name w:val="Body Text First Indent 2 Char"/>
    <w:basedOn w:val="BodyTextIndentChar"/>
    <w:link w:val="BodyTextFirstIndent2"/>
    <w:rPr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49"/>
    <w:pPr>
      <w:spacing w:line="480" w:lineRule="auto"/>
      <w:ind w:left="720"/>
    </w:pPr>
  </w:style>
  <w:style w:type="character" w:styleId="BookTitle">
    <w:name w:val="Book Title"/>
    <w:basedOn w:val="DefaultParagraphFont"/>
    <w:uiPriority w:val="99"/>
    <w:semiHidden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99"/>
    <w:semiHidden/>
    <w:rPr>
      <w:rFonts w:asciiTheme="minorHAnsi" w:hAnsiTheme="minorHAnsi"/>
      <w:b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49"/>
  </w:style>
  <w:style w:type="paragraph" w:customStyle="1" w:styleId="HangingIndent">
    <w:name w:val="Hanging Indent"/>
    <w:basedOn w:val="Normal"/>
    <w:uiPriority w:val="50"/>
    <w:pPr>
      <w:spacing w:after="240"/>
      <w:ind w:left="720" w:hanging="720"/>
    </w:pPr>
  </w:style>
  <w:style w:type="paragraph" w:styleId="Signature">
    <w:name w:val="Signature"/>
    <w:basedOn w:val="Normal"/>
    <w:link w:val="SignatureChar"/>
    <w:uiPriority w:val="64"/>
    <w:pPr>
      <w:keepLines/>
      <w:tabs>
        <w:tab w:val="left" w:pos="5040"/>
        <w:tab w:val="right" w:pos="9360"/>
      </w:tabs>
      <w:spacing w:after="720"/>
      <w:ind w:left="4320"/>
    </w:pPr>
  </w:style>
  <w:style w:type="paragraph" w:customStyle="1" w:styleId="HangingIndent1">
    <w:name w:val="Hanging Indent 1&quot;"/>
    <w:basedOn w:val="Normal"/>
    <w:uiPriority w:val="50"/>
    <w:pPr>
      <w:spacing w:after="240"/>
      <w:ind w:left="2160" w:hanging="720"/>
    </w:pPr>
  </w:style>
  <w:style w:type="paragraph" w:customStyle="1" w:styleId="IndentFirstLine">
    <w:name w:val="Indent First Line"/>
    <w:basedOn w:val="Normal"/>
    <w:uiPriority w:val="51"/>
    <w:pPr>
      <w:spacing w:after="240"/>
      <w:ind w:left="720" w:firstLine="720"/>
    </w:pPr>
  </w:style>
  <w:style w:type="paragraph" w:customStyle="1" w:styleId="Indent1FirstLine">
    <w:name w:val="Indent 1&quot; First Line"/>
    <w:basedOn w:val="Normal"/>
    <w:uiPriority w:val="51"/>
    <w:pPr>
      <w:spacing w:after="240"/>
      <w:ind w:left="1440" w:firstLine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eastAsiaTheme="majorEastAsia" w:cstheme="majorBidi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  <w:rPr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/>
      <w:szCs w:val="22"/>
    </w:rPr>
  </w:style>
  <w:style w:type="character" w:customStyle="1" w:styleId="SignatureChar">
    <w:name w:val="Signature Char"/>
    <w:basedOn w:val="DefaultParagraphFont"/>
    <w:link w:val="Signature"/>
    <w:uiPriority w:val="64"/>
  </w:style>
  <w:style w:type="paragraph" w:customStyle="1" w:styleId="TitleB">
    <w:name w:val="TitleB"/>
    <w:basedOn w:val="Normal"/>
    <w:uiPriority w:val="9"/>
    <w:qFormat/>
    <w:pPr>
      <w:keepNext/>
      <w:spacing w:after="240"/>
      <w:jc w:val="center"/>
    </w:pPr>
    <w:rPr>
      <w:b/>
    </w:rPr>
  </w:style>
  <w:style w:type="character" w:styleId="IntenseEmphasis">
    <w:name w:val="Intense Emphasis"/>
    <w:basedOn w:val="DefaultParagraphFont"/>
    <w:uiPriority w:val="99"/>
    <w:semiHidden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Pr>
      <w:rFonts w:asciiTheme="minorHAnsi" w:hAnsiTheme="minorHAnsi"/>
      <w:b/>
      <w:i/>
      <w:szCs w:val="22"/>
    </w:rPr>
  </w:style>
  <w:style w:type="character" w:styleId="IntenseReference">
    <w:name w:val="Intense Reference"/>
    <w:basedOn w:val="DefaultParagraphFont"/>
    <w:uiPriority w:val="99"/>
    <w:semiHidden/>
    <w:rPr>
      <w:b/>
      <w:sz w:val="24"/>
      <w:u w:val="single"/>
    </w:rPr>
  </w:style>
  <w:style w:type="paragraph" w:styleId="ListParagraph">
    <w:name w:val="List Paragraph"/>
    <w:basedOn w:val="Normal"/>
    <w:uiPriority w:val="34"/>
    <w:semiHidden/>
    <w:qFormat/>
    <w:pPr>
      <w:spacing w:after="240"/>
    </w:pPr>
  </w:style>
  <w:style w:type="paragraph" w:styleId="NoSpacing">
    <w:name w:val="No Spacing"/>
    <w:basedOn w:val="Normal"/>
    <w:uiPriority w:val="69"/>
    <w:qFormat/>
    <w:rPr>
      <w:szCs w:val="32"/>
    </w:rPr>
  </w:style>
  <w:style w:type="paragraph" w:styleId="Quote">
    <w:name w:val="Quote"/>
    <w:basedOn w:val="Normal"/>
    <w:link w:val="QuoteChar"/>
    <w:uiPriority w:val="9"/>
    <w:qFormat/>
    <w:pPr>
      <w:spacing w:after="240"/>
      <w:ind w:left="1440" w:right="1440"/>
    </w:pPr>
    <w:rPr>
      <w:lang w:bidi="en-US"/>
    </w:rPr>
  </w:style>
  <w:style w:type="character" w:customStyle="1" w:styleId="QuoteChar">
    <w:name w:val="Quote Char"/>
    <w:basedOn w:val="DefaultParagraphFont"/>
    <w:link w:val="Quote"/>
    <w:uiPriority w:val="9"/>
    <w:rPr>
      <w:lang w:bidi="en-US"/>
    </w:rPr>
  </w:style>
  <w:style w:type="character" w:styleId="Strong">
    <w:name w:val="Strong"/>
    <w:basedOn w:val="DefaultParagraphFont"/>
    <w:uiPriority w:val="99"/>
    <w:semiHidden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pPr>
      <w:keepNext/>
      <w:spacing w:after="240"/>
    </w:pPr>
    <w:rPr>
      <w:rFonts w:eastAsiaTheme="majorEastAsia"/>
      <w:b/>
    </w:rPr>
  </w:style>
  <w:style w:type="character" w:customStyle="1" w:styleId="SubtitleChar">
    <w:name w:val="Subtitle Char"/>
    <w:basedOn w:val="DefaultParagraphFont"/>
    <w:link w:val="Subtitle"/>
    <w:uiPriority w:val="99"/>
    <w:semiHidden/>
    <w:rPr>
      <w:rFonts w:eastAsiaTheme="majorEastAsia"/>
      <w:b/>
    </w:rPr>
  </w:style>
  <w:style w:type="character" w:styleId="SubtleEmphasis">
    <w:name w:val="Subtle Emphasis"/>
    <w:uiPriority w:val="99"/>
    <w:semiHidden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99"/>
    <w:semiHidden/>
    <w:rPr>
      <w:sz w:val="24"/>
      <w:szCs w:val="24"/>
      <w:u w:val="single"/>
    </w:rPr>
  </w:style>
  <w:style w:type="table" w:styleId="TableGrid">
    <w:name w:val="Table Grid"/>
    <w:basedOn w:val="TableNormal"/>
    <w:uiPriority w:val="59"/>
    <w:rPr>
      <w:rFonts w:asciiTheme="majorHAnsi" w:hAnsiTheme="maj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"/>
    <w:qFormat/>
    <w:pPr>
      <w:keepNext/>
      <w:spacing w:after="240"/>
      <w:jc w:val="center"/>
    </w:pPr>
    <w:rPr>
      <w:rFonts w:eastAsiaTheme="majorEastAsia"/>
      <w:bCs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9"/>
    <w:rPr>
      <w:rFonts w:eastAsiaTheme="majorEastAsia"/>
      <w:bCs/>
      <w:szCs w:val="32"/>
      <w:lang w:bidi="en-US"/>
    </w:rPr>
  </w:style>
  <w:style w:type="paragraph" w:customStyle="1" w:styleId="TitleBC">
    <w:name w:val="TitleBC"/>
    <w:basedOn w:val="Normal"/>
    <w:uiPriority w:val="9"/>
    <w:qFormat/>
    <w:pPr>
      <w:keepNext/>
      <w:spacing w:after="240"/>
      <w:jc w:val="center"/>
    </w:pPr>
    <w:rPr>
      <w:b/>
      <w:caps/>
    </w:rPr>
  </w:style>
  <w:style w:type="paragraph" w:customStyle="1" w:styleId="TitleBCU">
    <w:name w:val="TitleBCU"/>
    <w:basedOn w:val="Normal"/>
    <w:uiPriority w:val="9"/>
    <w:qFormat/>
    <w:pPr>
      <w:keepNext/>
      <w:spacing w:after="240"/>
      <w:jc w:val="center"/>
    </w:pPr>
    <w:rPr>
      <w:b/>
      <w:caps/>
      <w:u w:val="single"/>
    </w:rPr>
  </w:style>
  <w:style w:type="paragraph" w:customStyle="1" w:styleId="TitleC">
    <w:name w:val="TitleC"/>
    <w:basedOn w:val="Normal"/>
    <w:uiPriority w:val="9"/>
    <w:qFormat/>
    <w:pPr>
      <w:keepNext/>
      <w:spacing w:after="240"/>
      <w:jc w:val="center"/>
    </w:pPr>
    <w:rPr>
      <w:caps/>
    </w:rPr>
  </w:style>
  <w:style w:type="paragraph" w:customStyle="1" w:styleId="TitleLeft">
    <w:name w:val="TitleLeft"/>
    <w:basedOn w:val="Normal"/>
    <w:uiPriority w:val="9"/>
    <w:qFormat/>
    <w:pPr>
      <w:keepNext/>
      <w:spacing w:after="240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BodyTextFirst1">
    <w:name w:val="Body Text First 1&quot;"/>
    <w:basedOn w:val="Normal"/>
    <w:uiPriority w:val="49"/>
    <w:pPr>
      <w:spacing w:after="240"/>
      <w:ind w:firstLine="1440"/>
    </w:pPr>
  </w:style>
  <w:style w:type="paragraph" w:customStyle="1" w:styleId="BodyText2First1">
    <w:name w:val="Body Text 2 First 1&quot;"/>
    <w:basedOn w:val="Normal"/>
    <w:uiPriority w:val="49"/>
    <w:pPr>
      <w:spacing w:line="480" w:lineRule="auto"/>
      <w:ind w:firstLine="1440"/>
    </w:pPr>
  </w:style>
  <w:style w:type="paragraph" w:customStyle="1" w:styleId="HangingIndent5">
    <w:name w:val="Hanging Indent .5&quot;"/>
    <w:basedOn w:val="Normal"/>
    <w:uiPriority w:val="50"/>
    <w:pPr>
      <w:spacing w:after="240"/>
      <w:ind w:left="144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3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litera\Innova\Templates\EN\Associated%20Templates\Blank.dotx" TargetMode="External"/></Relationships>
</file>

<file path=word/theme/theme1.xml><?xml version="1.0" encoding="utf-8"?>
<a:theme xmlns:a="http://schemas.openxmlformats.org/drawingml/2006/main" name="New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\ProgramData\litera\Innova\Templates\EN\Associated Templates\Blank.dotx</Template>
  <TotalTime>4</TotalTime>
  <Pages>3</Pages>
  <Words>345</Words>
  <Characters>1970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pcg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Hunton &amp; Williams LLP</dc:creator>
  <cp:lastModifiedBy>Jacob Wall</cp:lastModifiedBy>
  <cp:revision>4</cp:revision>
  <dcterms:created xsi:type="dcterms:W3CDTF">2014-05-02T03:39:00Z</dcterms:created>
  <dcterms:modified xsi:type="dcterms:W3CDTF">2014-05-02T04:01:00Z</dcterms:modified>
</cp:coreProperties>
</file>