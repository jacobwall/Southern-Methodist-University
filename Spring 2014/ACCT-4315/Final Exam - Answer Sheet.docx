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E42FE" w14:textId="77777777" w:rsidR="00433220" w:rsidRPr="009D5EB7" w:rsidRDefault="00FA547A" w:rsidP="009D5EB7">
      <w:pPr>
        <w:pStyle w:val="Heading2"/>
        <w:jc w:val="center"/>
        <w:rPr>
          <w:rFonts w:ascii="Segoe" w:hAnsi="Segoe"/>
        </w:rPr>
      </w:pPr>
      <w:r w:rsidRPr="009D5EB7">
        <w:rPr>
          <w:rFonts w:ascii="Segoe" w:hAnsi="Segoe"/>
        </w:rPr>
        <w:t>Federal Income Tax</w:t>
      </w:r>
    </w:p>
    <w:p w14:paraId="2C5CEF34" w14:textId="77777777" w:rsidR="00433220" w:rsidRPr="009D5EB7" w:rsidRDefault="00FA547A" w:rsidP="009D5EB7">
      <w:pPr>
        <w:jc w:val="center"/>
        <w:rPr>
          <w:rFonts w:ascii="Segoe" w:hAnsi="Segoe"/>
        </w:rPr>
      </w:pPr>
      <w:r w:rsidRPr="009D5EB7">
        <w:rPr>
          <w:rFonts w:ascii="Segoe" w:hAnsi="Segoe"/>
        </w:rPr>
        <w:t>Final Exam – Answer Sheet</w:t>
      </w:r>
    </w:p>
    <w:p w14:paraId="04516B12" w14:textId="77777777" w:rsidR="00433220" w:rsidRDefault="00433220"/>
    <w:p w14:paraId="42854876" w14:textId="77777777" w:rsidR="00433220" w:rsidRDefault="00433220"/>
    <w:p w14:paraId="0E39B62E" w14:textId="77777777" w:rsidR="00433220" w:rsidRPr="009D5EB7" w:rsidRDefault="00FA547A">
      <w:pPr>
        <w:rPr>
          <w:rFonts w:ascii="Segoe" w:hAnsi="Segoe"/>
        </w:rPr>
      </w:pPr>
      <w:r w:rsidRPr="009D5EB7">
        <w:rPr>
          <w:rFonts w:ascii="Segoe" w:hAnsi="Segoe"/>
        </w:rPr>
        <w:t>NAME:  Jacob Wall</w:t>
      </w:r>
    </w:p>
    <w:p w14:paraId="570EB7FC" w14:textId="77777777" w:rsidR="00433220" w:rsidRDefault="00433220"/>
    <w:p w14:paraId="6AB51E01" w14:textId="77777777" w:rsidR="00433220" w:rsidRDefault="00433220"/>
    <w:p w14:paraId="414CF5F0" w14:textId="423866B5" w:rsidR="00433220" w:rsidRPr="00EB37A7" w:rsidRDefault="00EB37A7">
      <w:pPr>
        <w:rPr>
          <w:b/>
        </w:rPr>
      </w:pPr>
      <w:r w:rsidRPr="00EB37A7">
        <w:rPr>
          <w:b/>
        </w:rPr>
        <w:t>1.</w:t>
      </w:r>
    </w:p>
    <w:p w14:paraId="6429AD30" w14:textId="77777777" w:rsidR="00EB37A7" w:rsidRDefault="00EB37A7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2620"/>
        <w:gridCol w:w="2180"/>
      </w:tblGrid>
      <w:tr w:rsidR="00EB37A7" w:rsidRPr="00EB37A7" w14:paraId="338ED6EF" w14:textId="77777777" w:rsidTr="00EB37A7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288F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Net Income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B5CA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 xml:space="preserve">$10,000,000 </w:t>
            </w:r>
          </w:p>
        </w:tc>
      </w:tr>
      <w:tr w:rsidR="00EB37A7" w:rsidRPr="00EB37A7" w14:paraId="59284B92" w14:textId="77777777" w:rsidTr="00EB37A7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4C6B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(x) Tax Rate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642F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35%</w:t>
            </w:r>
          </w:p>
        </w:tc>
      </w:tr>
      <w:tr w:rsidR="00EB37A7" w:rsidRPr="00EB37A7" w14:paraId="16852AD0" w14:textId="77777777" w:rsidTr="00EB37A7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FA79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0FD60" w14:textId="77777777" w:rsidR="00EB37A7" w:rsidRPr="00EB37A7" w:rsidRDefault="00EB37A7" w:rsidP="00EB37A7">
            <w:pPr>
              <w:ind w:firstLineChars="100" w:firstLine="240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 xml:space="preserve"> $3,500,000 </w:t>
            </w:r>
          </w:p>
        </w:tc>
      </w:tr>
      <w:tr w:rsidR="00EB37A7" w:rsidRPr="00EB37A7" w14:paraId="56583DF6" w14:textId="77777777" w:rsidTr="00EB37A7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265D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Less: Tax Paid to France</w:t>
            </w:r>
          </w:p>
        </w:tc>
        <w:tc>
          <w:tcPr>
            <w:tcW w:w="2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4651F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DD0806"/>
              </w:rPr>
              <w:t>($1,000,000)</w:t>
            </w:r>
          </w:p>
        </w:tc>
      </w:tr>
      <w:tr w:rsidR="00EB37A7" w:rsidRPr="00EB37A7" w14:paraId="2B0E719F" w14:textId="77777777" w:rsidTr="00EB37A7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4DEF32" w14:textId="77777777" w:rsidR="00EB37A7" w:rsidRPr="00EB37A7" w:rsidRDefault="00EB37A7" w:rsidP="00EB37A7">
            <w:pPr>
              <w:rPr>
                <w:rFonts w:ascii="Calibri" w:eastAsia="Times New Roman" w:hAnsi="Calibri"/>
                <w:b/>
                <w:bCs/>
                <w:color w:val="006100"/>
              </w:rPr>
            </w:pPr>
            <w:r w:rsidRPr="00EB37A7">
              <w:rPr>
                <w:rFonts w:ascii="Calibri" w:eastAsia="Times New Roman" w:hAnsi="Calibri"/>
                <w:b/>
                <w:bCs/>
                <w:color w:val="006100"/>
              </w:rPr>
              <w:t>Taxes Owed: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2DE090F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b/>
                <w:bCs/>
                <w:color w:val="006100"/>
              </w:rPr>
            </w:pPr>
            <w:r w:rsidRPr="00EB37A7">
              <w:rPr>
                <w:rFonts w:ascii="Calibri" w:eastAsia="Times New Roman" w:hAnsi="Calibri"/>
                <w:b/>
                <w:bCs/>
                <w:color w:val="006100"/>
              </w:rPr>
              <w:t xml:space="preserve"> $2,500,000 </w:t>
            </w:r>
          </w:p>
        </w:tc>
      </w:tr>
    </w:tbl>
    <w:p w14:paraId="611D75AD" w14:textId="77777777" w:rsidR="00EB37A7" w:rsidRDefault="00EB37A7"/>
    <w:p w14:paraId="4083CF68" w14:textId="77777777" w:rsidR="00433220" w:rsidRDefault="00433220"/>
    <w:p w14:paraId="1BB88CBE" w14:textId="0C320553" w:rsidR="00433220" w:rsidRPr="00EB37A7" w:rsidRDefault="00EB37A7">
      <w:pPr>
        <w:rPr>
          <w:b/>
        </w:rPr>
      </w:pPr>
      <w:r w:rsidRPr="00EB37A7">
        <w:rPr>
          <w:b/>
        </w:rPr>
        <w:t xml:space="preserve">2. </w:t>
      </w:r>
    </w:p>
    <w:p w14:paraId="2DE5B863" w14:textId="77777777" w:rsidR="00EB37A7" w:rsidRDefault="00EB37A7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2620"/>
        <w:gridCol w:w="2180"/>
      </w:tblGrid>
      <w:tr w:rsidR="00EB37A7" w:rsidRPr="00EB37A7" w14:paraId="5A6D9D99" w14:textId="77777777" w:rsidTr="00EB37A7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D2E6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Cash Received: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B146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 xml:space="preserve">$600,000 </w:t>
            </w:r>
          </w:p>
        </w:tc>
      </w:tr>
      <w:tr w:rsidR="00EB37A7" w:rsidRPr="00EB37A7" w14:paraId="3DFE76E7" w14:textId="77777777" w:rsidTr="00EB37A7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E840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Debt Assumed:</w:t>
            </w:r>
          </w:p>
        </w:tc>
        <w:tc>
          <w:tcPr>
            <w:tcW w:w="2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1A7C8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 xml:space="preserve">$750,000 </w:t>
            </w:r>
          </w:p>
        </w:tc>
      </w:tr>
      <w:tr w:rsidR="00EB37A7" w:rsidRPr="00EB37A7" w14:paraId="1FA2553D" w14:textId="77777777" w:rsidTr="00EB37A7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4E30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Net Proceeds: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7237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 xml:space="preserve"> $1,350,000 </w:t>
            </w:r>
          </w:p>
        </w:tc>
      </w:tr>
      <w:tr w:rsidR="00EB37A7" w:rsidRPr="00EB37A7" w14:paraId="177D6C0F" w14:textId="77777777" w:rsidTr="00EB37A7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D3E9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Less: Basis</w:t>
            </w:r>
          </w:p>
        </w:tc>
        <w:tc>
          <w:tcPr>
            <w:tcW w:w="2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A67D0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 xml:space="preserve">$500,000 </w:t>
            </w:r>
          </w:p>
        </w:tc>
      </w:tr>
      <w:tr w:rsidR="00EB37A7" w:rsidRPr="00EB37A7" w14:paraId="050BB9DB" w14:textId="77777777" w:rsidTr="00EB37A7">
        <w:trPr>
          <w:trHeight w:val="3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1A73897" w14:textId="77777777" w:rsidR="00EB37A7" w:rsidRPr="00EB37A7" w:rsidRDefault="00EB37A7" w:rsidP="00EB37A7">
            <w:pPr>
              <w:rPr>
                <w:rFonts w:ascii="Calibri" w:eastAsia="Times New Roman" w:hAnsi="Calibri"/>
                <w:color w:val="006100"/>
              </w:rPr>
            </w:pPr>
            <w:r w:rsidRPr="00EB37A7">
              <w:rPr>
                <w:rFonts w:ascii="Calibri" w:eastAsia="Times New Roman" w:hAnsi="Calibri"/>
                <w:color w:val="006100"/>
              </w:rPr>
              <w:t>Gain/(Loss)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732DB16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6100"/>
              </w:rPr>
            </w:pPr>
            <w:r w:rsidRPr="00EB37A7">
              <w:rPr>
                <w:rFonts w:ascii="Calibri" w:eastAsia="Times New Roman" w:hAnsi="Calibri"/>
                <w:color w:val="006100"/>
              </w:rPr>
              <w:t xml:space="preserve"> $850,000 </w:t>
            </w:r>
          </w:p>
        </w:tc>
      </w:tr>
    </w:tbl>
    <w:p w14:paraId="1E430560" w14:textId="77777777" w:rsidR="00EB37A7" w:rsidRDefault="00EB37A7"/>
    <w:p w14:paraId="11FC2533" w14:textId="77777777" w:rsidR="00433220" w:rsidRDefault="00FA547A">
      <w:r>
        <w:tab/>
      </w:r>
    </w:p>
    <w:p w14:paraId="112BD6A5" w14:textId="77777777" w:rsidR="00433220" w:rsidRDefault="00FA547A">
      <w:r>
        <w:tab/>
      </w:r>
    </w:p>
    <w:p w14:paraId="27760A66" w14:textId="60DF7FC9" w:rsidR="00433220" w:rsidRPr="00EB37A7" w:rsidRDefault="00FA547A" w:rsidP="00EB37A7">
      <w:pPr>
        <w:rPr>
          <w:b/>
        </w:rPr>
      </w:pPr>
      <w:r w:rsidRPr="00EB37A7">
        <w:rPr>
          <w:b/>
        </w:rPr>
        <w:t>3.</w:t>
      </w:r>
      <w:r w:rsidRPr="00EB37A7">
        <w:rPr>
          <w:b/>
        </w:rPr>
        <w:tab/>
      </w:r>
    </w:p>
    <w:p w14:paraId="79362958" w14:textId="77777777" w:rsidR="00EB37A7" w:rsidRDefault="00EB37A7" w:rsidP="00EB37A7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3266"/>
        <w:gridCol w:w="1534"/>
      </w:tblGrid>
      <w:tr w:rsidR="00EB37A7" w:rsidRPr="00EB37A7" w14:paraId="0E0941BF" w14:textId="77777777" w:rsidTr="00EB37A7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ACF6" w14:textId="77777777" w:rsidR="00EB37A7" w:rsidRPr="00EB37A7" w:rsidRDefault="00EB37A7" w:rsidP="00EB37A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B37A7">
              <w:rPr>
                <w:rFonts w:ascii="Calibri" w:eastAsia="Times New Roman" w:hAnsi="Calibri"/>
                <w:b/>
                <w:bCs/>
                <w:color w:val="000000"/>
              </w:rPr>
              <w:t>Pat</w:t>
            </w:r>
          </w:p>
        </w:tc>
      </w:tr>
      <w:tr w:rsidR="00EB37A7" w:rsidRPr="00EB37A7" w14:paraId="7CE06AF8" w14:textId="77777777" w:rsidTr="00EB37A7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F0D7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Realized: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2146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 xml:space="preserve">$75,000 </w:t>
            </w:r>
          </w:p>
        </w:tc>
      </w:tr>
      <w:tr w:rsidR="00EB37A7" w:rsidRPr="00EB37A7" w14:paraId="7D266A09" w14:textId="77777777" w:rsidTr="00EB37A7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A5B4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Recognized: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BCBD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 xml:space="preserve">$75,000 </w:t>
            </w:r>
          </w:p>
        </w:tc>
      </w:tr>
      <w:tr w:rsidR="00EB37A7" w:rsidRPr="00EB37A7" w14:paraId="2B0BFED7" w14:textId="77777777" w:rsidTr="00EB37A7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D122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New Adjusted Basis: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D48D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 xml:space="preserve">$400,000 </w:t>
            </w:r>
          </w:p>
        </w:tc>
      </w:tr>
      <w:tr w:rsidR="00EB37A7" w:rsidRPr="00EB37A7" w14:paraId="7CF8C64D" w14:textId="77777777" w:rsidTr="00EB37A7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3AE0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62C4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EB37A7" w:rsidRPr="00EB37A7" w14:paraId="1A740E1A" w14:textId="77777777" w:rsidTr="00EB37A7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74A7" w14:textId="77777777" w:rsidR="00EB37A7" w:rsidRPr="00EB37A7" w:rsidRDefault="00EB37A7" w:rsidP="00EB37A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EB37A7">
              <w:rPr>
                <w:rFonts w:ascii="Calibri" w:eastAsia="Times New Roman" w:hAnsi="Calibri"/>
                <w:b/>
                <w:bCs/>
                <w:color w:val="000000"/>
              </w:rPr>
              <w:t>Jeff</w:t>
            </w:r>
          </w:p>
        </w:tc>
      </w:tr>
      <w:tr w:rsidR="00EB37A7" w:rsidRPr="00EB37A7" w14:paraId="618B6622" w14:textId="77777777" w:rsidTr="00EB37A7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B06B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Realized: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E2D2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 xml:space="preserve">$325,000 </w:t>
            </w:r>
          </w:p>
        </w:tc>
      </w:tr>
      <w:tr w:rsidR="00EB37A7" w:rsidRPr="00EB37A7" w14:paraId="4DBA1006" w14:textId="77777777" w:rsidTr="00EB37A7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0A02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Recognized: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B888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$50,00</w:t>
            </w:r>
            <w:bookmarkStart w:id="0" w:name="_GoBack"/>
            <w:bookmarkEnd w:id="0"/>
            <w:r w:rsidRPr="00EB37A7">
              <w:rPr>
                <w:rFonts w:ascii="Calibri" w:eastAsia="Times New Roman" w:hAnsi="Calibri"/>
                <w:color w:val="000000"/>
              </w:rPr>
              <w:t xml:space="preserve">0 </w:t>
            </w:r>
          </w:p>
        </w:tc>
      </w:tr>
      <w:tr w:rsidR="00EB37A7" w:rsidRPr="00EB37A7" w14:paraId="7CF45B42" w14:textId="77777777" w:rsidTr="00EB37A7">
        <w:trPr>
          <w:trHeight w:val="300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8F1E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New Adjusted Basis: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630A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 xml:space="preserve">$225,000 </w:t>
            </w:r>
          </w:p>
        </w:tc>
      </w:tr>
    </w:tbl>
    <w:p w14:paraId="2DDD0151" w14:textId="77777777" w:rsidR="00EB37A7" w:rsidRDefault="00EB37A7" w:rsidP="00EB37A7"/>
    <w:p w14:paraId="7679A7F8" w14:textId="77777777" w:rsidR="00433220" w:rsidRDefault="00433220"/>
    <w:p w14:paraId="4C376F81" w14:textId="77777777" w:rsidR="004940DE" w:rsidRDefault="004940DE"/>
    <w:p w14:paraId="05BD8B26" w14:textId="77777777" w:rsidR="004940DE" w:rsidRDefault="004940DE"/>
    <w:p w14:paraId="342DC8C9" w14:textId="77777777" w:rsidR="00433220" w:rsidRDefault="00433220"/>
    <w:p w14:paraId="5B7C8BE1" w14:textId="77777777" w:rsidR="00433220" w:rsidRDefault="00FA547A">
      <w:r w:rsidRPr="006F22E2">
        <w:rPr>
          <w:b/>
        </w:rPr>
        <w:lastRenderedPageBreak/>
        <w:t>4.</w:t>
      </w:r>
      <w:r w:rsidRPr="006F22E2">
        <w:rPr>
          <w:b/>
        </w:rPr>
        <w:tab/>
      </w:r>
      <w:r>
        <w:t>Ordinary Income from section 1245 Recapture</w:t>
      </w:r>
      <w:r w:rsidR="003A3C71">
        <w:t>: $3,000</w:t>
      </w:r>
    </w:p>
    <w:p w14:paraId="540F0DCE" w14:textId="77777777" w:rsidR="00433220" w:rsidRDefault="00433220"/>
    <w:p w14:paraId="60917439" w14:textId="77777777" w:rsidR="00433220" w:rsidRDefault="00FA547A">
      <w:r>
        <w:tab/>
        <w:t>25% Capital Gain from</w:t>
      </w:r>
      <w:r w:rsidR="003A3C71">
        <w:t xml:space="preserve"> section 1250 </w:t>
      </w:r>
      <w:proofErr w:type="spellStart"/>
      <w:r w:rsidR="003A3C71">
        <w:t>unrecaptured</w:t>
      </w:r>
      <w:proofErr w:type="spellEnd"/>
      <w:r w:rsidR="003A3C71">
        <w:t xml:space="preserve"> gain: $17,000</w:t>
      </w:r>
    </w:p>
    <w:p w14:paraId="4724871F" w14:textId="77777777" w:rsidR="00433220" w:rsidRDefault="00433220"/>
    <w:p w14:paraId="5F6096FD" w14:textId="77777777" w:rsidR="00433220" w:rsidRDefault="00FA547A">
      <w:r>
        <w:tab/>
        <w:t>20% Capital Gain from section1231 gain or loss</w:t>
      </w:r>
      <w:r w:rsidR="003A3C71">
        <w:t>: ($2,000)</w:t>
      </w:r>
    </w:p>
    <w:p w14:paraId="178D42E0" w14:textId="77777777" w:rsidR="00433220" w:rsidRDefault="00433220"/>
    <w:p w14:paraId="214B527C" w14:textId="77777777" w:rsidR="00433220" w:rsidRDefault="00FA547A">
      <w:r>
        <w:tab/>
        <w:t>Ordinary Income from section 1231 Recapture</w:t>
      </w:r>
      <w:r w:rsidR="003A3C71">
        <w:t>: ($9,000)</w:t>
      </w:r>
    </w:p>
    <w:p w14:paraId="61A820FB" w14:textId="77777777" w:rsidR="00433220" w:rsidRDefault="00433220"/>
    <w:p w14:paraId="0F15A6D2" w14:textId="77777777" w:rsidR="0084550A" w:rsidRPr="00E71C51" w:rsidRDefault="00FA547A" w:rsidP="0084550A">
      <w:pPr>
        <w:rPr>
          <w:rFonts w:ascii="Calibri" w:eastAsia="Times New Roman" w:hAnsi="Calibri"/>
          <w:color w:val="006100"/>
        </w:rPr>
      </w:pPr>
      <w:r w:rsidRPr="0084550A">
        <w:rPr>
          <w:b/>
        </w:rPr>
        <w:t>5.</w:t>
      </w:r>
      <w:r>
        <w:tab/>
      </w:r>
      <w:r w:rsidR="0084550A" w:rsidRPr="009D5EB7">
        <w:rPr>
          <w:rFonts w:ascii="Calibri" w:eastAsia="Times New Roman" w:hAnsi="Calibri"/>
        </w:rPr>
        <w:t>Under section 351 this would be a non-taxable contribution to the corporation. This is because Penny only receives stock and has controlling interest in the corporation.</w:t>
      </w:r>
    </w:p>
    <w:p w14:paraId="0A063765" w14:textId="6BEA1ADE" w:rsidR="00433220" w:rsidRDefault="00433220"/>
    <w:p w14:paraId="2B87DAFC" w14:textId="77777777" w:rsidR="00433220" w:rsidRDefault="00433220"/>
    <w:p w14:paraId="65BBF400" w14:textId="455DF102" w:rsidR="00433220" w:rsidRPr="00EB37A7" w:rsidRDefault="00FA547A" w:rsidP="00EB37A7">
      <w:pPr>
        <w:rPr>
          <w:b/>
        </w:rPr>
      </w:pPr>
      <w:r w:rsidRPr="00EB37A7">
        <w:rPr>
          <w:b/>
        </w:rPr>
        <w:t>6.</w:t>
      </w:r>
      <w:r w:rsidRPr="00EB37A7">
        <w:rPr>
          <w:b/>
        </w:rPr>
        <w:tab/>
      </w:r>
    </w:p>
    <w:p w14:paraId="4D2AA2B1" w14:textId="77777777" w:rsidR="00EB37A7" w:rsidRDefault="00EB37A7" w:rsidP="00EB37A7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3388"/>
        <w:gridCol w:w="1412"/>
      </w:tblGrid>
      <w:tr w:rsidR="00EB37A7" w:rsidRPr="00EB37A7" w14:paraId="2D7FC637" w14:textId="77777777" w:rsidTr="00EB37A7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4A020" w14:textId="77777777" w:rsidR="00EB37A7" w:rsidRPr="00EB37A7" w:rsidRDefault="00EB37A7" w:rsidP="00EB37A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B37A7">
              <w:rPr>
                <w:rFonts w:eastAsia="Times New Roman"/>
                <w:b/>
                <w:bCs/>
                <w:color w:val="000000"/>
              </w:rPr>
              <w:t>Corporation</w:t>
            </w:r>
          </w:p>
        </w:tc>
      </w:tr>
      <w:tr w:rsidR="00EB37A7" w:rsidRPr="00EB37A7" w14:paraId="020130F5" w14:textId="77777777" w:rsidTr="00EB37A7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F69D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Proceeds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9536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 xml:space="preserve">$13,000 </w:t>
            </w:r>
          </w:p>
        </w:tc>
      </w:tr>
      <w:tr w:rsidR="00EB37A7" w:rsidRPr="00EB37A7" w14:paraId="27609969" w14:textId="77777777" w:rsidTr="00EB37A7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CF8B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>Less: Adjusted Basis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C53E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B37A7">
              <w:rPr>
                <w:rFonts w:ascii="Calibri" w:eastAsia="Times New Roman" w:hAnsi="Calibri"/>
                <w:color w:val="000000"/>
              </w:rPr>
              <w:t xml:space="preserve">$12,000 </w:t>
            </w:r>
          </w:p>
        </w:tc>
      </w:tr>
      <w:tr w:rsidR="00EB37A7" w:rsidRPr="00EB37A7" w14:paraId="50E67C6C" w14:textId="77777777" w:rsidTr="00EB37A7">
        <w:trPr>
          <w:trHeight w:val="32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EA24B5" w14:textId="77777777" w:rsidR="00EB37A7" w:rsidRPr="00EB37A7" w:rsidRDefault="00EB37A7" w:rsidP="00EB37A7">
            <w:pPr>
              <w:rPr>
                <w:rFonts w:ascii="Calibri" w:eastAsia="Times New Roman" w:hAnsi="Calibri"/>
                <w:color w:val="006100"/>
              </w:rPr>
            </w:pPr>
            <w:r w:rsidRPr="00EB37A7">
              <w:rPr>
                <w:rFonts w:ascii="Calibri" w:eastAsia="Times New Roman" w:hAnsi="Calibri"/>
                <w:color w:val="006100"/>
              </w:rPr>
              <w:t>Gain/(Loss)</w:t>
            </w:r>
          </w:p>
        </w:tc>
        <w:tc>
          <w:tcPr>
            <w:tcW w:w="141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148F1A09" w14:textId="77777777" w:rsidR="00EB37A7" w:rsidRPr="00EB37A7" w:rsidRDefault="00EB37A7" w:rsidP="00EB37A7">
            <w:pPr>
              <w:jc w:val="right"/>
              <w:rPr>
                <w:rFonts w:ascii="Calibri" w:eastAsia="Times New Roman" w:hAnsi="Calibri"/>
                <w:color w:val="006100"/>
              </w:rPr>
            </w:pPr>
            <w:r w:rsidRPr="00EB37A7">
              <w:rPr>
                <w:rFonts w:ascii="Calibri" w:eastAsia="Times New Roman" w:hAnsi="Calibri"/>
                <w:color w:val="006100"/>
              </w:rPr>
              <w:t xml:space="preserve"> $1,000 </w:t>
            </w:r>
          </w:p>
        </w:tc>
      </w:tr>
      <w:tr w:rsidR="00EB37A7" w:rsidRPr="00EB37A7" w14:paraId="02E2370D" w14:textId="77777777" w:rsidTr="00EB37A7">
        <w:trPr>
          <w:trHeight w:val="32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1B12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413A" w14:textId="77777777" w:rsidR="00EB37A7" w:rsidRPr="00EB37A7" w:rsidRDefault="00EB37A7" w:rsidP="00EB37A7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EB37A7" w:rsidRPr="00EB37A7" w14:paraId="6846559A" w14:textId="77777777" w:rsidTr="00EB37A7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68D45" w14:textId="77777777" w:rsidR="00EB37A7" w:rsidRPr="00EB37A7" w:rsidRDefault="00EB37A7" w:rsidP="00EB37A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B37A7">
              <w:rPr>
                <w:rFonts w:eastAsia="Times New Roman"/>
                <w:b/>
                <w:bCs/>
                <w:color w:val="000000"/>
              </w:rPr>
              <w:t>Penny</w:t>
            </w:r>
          </w:p>
        </w:tc>
      </w:tr>
      <w:tr w:rsidR="00EB37A7" w:rsidRPr="00EB37A7" w14:paraId="044E5BF6" w14:textId="77777777" w:rsidTr="00EB37A7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D4ED500" w14:textId="77777777" w:rsidR="00EB37A7" w:rsidRPr="00EB37A7" w:rsidRDefault="00EB37A7" w:rsidP="00EB37A7">
            <w:pPr>
              <w:jc w:val="center"/>
              <w:rPr>
                <w:rFonts w:ascii="Calibri" w:eastAsia="Times New Roman" w:hAnsi="Calibri"/>
                <w:color w:val="006100"/>
              </w:rPr>
            </w:pPr>
            <w:r w:rsidRPr="00EB37A7">
              <w:rPr>
                <w:rFonts w:ascii="Calibri" w:eastAsia="Times New Roman" w:hAnsi="Calibri"/>
                <w:color w:val="006100"/>
              </w:rPr>
              <w:t xml:space="preserve">$0 </w:t>
            </w:r>
          </w:p>
        </w:tc>
      </w:tr>
    </w:tbl>
    <w:p w14:paraId="3FF3A149" w14:textId="77777777" w:rsidR="00EB37A7" w:rsidRDefault="00EB37A7" w:rsidP="00EB37A7"/>
    <w:p w14:paraId="768C9524" w14:textId="77777777" w:rsidR="003A3C71" w:rsidRDefault="003A3C71"/>
    <w:p w14:paraId="413D2F09" w14:textId="4578E84F" w:rsidR="00433220" w:rsidRPr="0070037C" w:rsidRDefault="00FA547A" w:rsidP="003F6952">
      <w:pPr>
        <w:rPr>
          <w:b/>
        </w:rPr>
      </w:pPr>
      <w:r w:rsidRPr="0070037C">
        <w:rPr>
          <w:b/>
        </w:rPr>
        <w:t>7.</w:t>
      </w:r>
      <w:r w:rsidRPr="0070037C">
        <w:rPr>
          <w:b/>
        </w:rPr>
        <w:tab/>
      </w:r>
    </w:p>
    <w:p w14:paraId="4A7505E0" w14:textId="77777777" w:rsidR="003F6952" w:rsidRDefault="003F6952" w:rsidP="003F6952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3388"/>
        <w:gridCol w:w="1412"/>
      </w:tblGrid>
      <w:tr w:rsidR="003F6952" w:rsidRPr="003F6952" w14:paraId="4ED0A036" w14:textId="77777777" w:rsidTr="003F6952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28122" w14:textId="77777777" w:rsidR="003F6952" w:rsidRPr="003F6952" w:rsidRDefault="003F6952" w:rsidP="003F6952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F6952">
              <w:rPr>
                <w:rFonts w:eastAsia="Times New Roman"/>
                <w:b/>
                <w:bCs/>
                <w:color w:val="000000"/>
              </w:rPr>
              <w:t>Corporation</w:t>
            </w:r>
          </w:p>
        </w:tc>
      </w:tr>
      <w:tr w:rsidR="003F6952" w:rsidRPr="003F6952" w14:paraId="7F9A206B" w14:textId="77777777" w:rsidTr="003F6952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0D90" w14:textId="77777777" w:rsidR="003F6952" w:rsidRPr="003F6952" w:rsidRDefault="003F6952" w:rsidP="003F6952">
            <w:pPr>
              <w:rPr>
                <w:rFonts w:ascii="Calibri" w:eastAsia="Times New Roman" w:hAnsi="Calibri"/>
                <w:color w:val="000000"/>
              </w:rPr>
            </w:pPr>
            <w:r w:rsidRPr="003F6952">
              <w:rPr>
                <w:rFonts w:ascii="Calibri" w:eastAsia="Times New Roman" w:hAnsi="Calibri"/>
                <w:color w:val="000000"/>
              </w:rPr>
              <w:t>Fair Market Value: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0DE6" w14:textId="77777777" w:rsidR="003F6952" w:rsidRPr="003F6952" w:rsidRDefault="003F6952" w:rsidP="003F695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F6952">
              <w:rPr>
                <w:rFonts w:ascii="Calibri" w:eastAsia="Times New Roman" w:hAnsi="Calibri"/>
                <w:color w:val="000000"/>
              </w:rPr>
              <w:t xml:space="preserve">$11,000 </w:t>
            </w:r>
          </w:p>
        </w:tc>
      </w:tr>
      <w:tr w:rsidR="003F6952" w:rsidRPr="003F6952" w14:paraId="43317330" w14:textId="77777777" w:rsidTr="003F6952">
        <w:trPr>
          <w:trHeight w:val="32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B057" w14:textId="77777777" w:rsidR="003F6952" w:rsidRPr="003F6952" w:rsidRDefault="003F6952" w:rsidP="003F6952">
            <w:pPr>
              <w:rPr>
                <w:rFonts w:ascii="Calibri" w:eastAsia="Times New Roman" w:hAnsi="Calibri"/>
                <w:color w:val="000000"/>
              </w:rPr>
            </w:pPr>
            <w:r w:rsidRPr="003F6952">
              <w:rPr>
                <w:rFonts w:ascii="Calibri" w:eastAsia="Times New Roman" w:hAnsi="Calibri"/>
                <w:color w:val="000000"/>
              </w:rPr>
              <w:t>Less: Adjusted Basis</w:t>
            </w:r>
          </w:p>
        </w:tc>
        <w:tc>
          <w:tcPr>
            <w:tcW w:w="141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BE308" w14:textId="77777777" w:rsidR="003F6952" w:rsidRPr="003F6952" w:rsidRDefault="003F6952" w:rsidP="003F6952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F6952">
              <w:rPr>
                <w:rFonts w:ascii="Calibri" w:eastAsia="Times New Roman" w:hAnsi="Calibri"/>
                <w:color w:val="000000"/>
              </w:rPr>
              <w:t xml:space="preserve">$10,000 </w:t>
            </w:r>
          </w:p>
        </w:tc>
      </w:tr>
      <w:tr w:rsidR="003F6952" w:rsidRPr="003F6952" w14:paraId="069DC986" w14:textId="77777777" w:rsidTr="003F6952">
        <w:trPr>
          <w:trHeight w:val="32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B1CC4A3" w14:textId="77777777" w:rsidR="003F6952" w:rsidRPr="003F6952" w:rsidRDefault="003F6952" w:rsidP="003F6952">
            <w:pPr>
              <w:rPr>
                <w:rFonts w:ascii="Calibri" w:eastAsia="Times New Roman" w:hAnsi="Calibri"/>
                <w:color w:val="006100"/>
              </w:rPr>
            </w:pPr>
            <w:r w:rsidRPr="003F6952">
              <w:rPr>
                <w:rFonts w:ascii="Calibri" w:eastAsia="Times New Roman" w:hAnsi="Calibri"/>
                <w:color w:val="006100"/>
              </w:rPr>
              <w:t>Gain/(Loss)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9B09700" w14:textId="77777777" w:rsidR="003F6952" w:rsidRPr="003F6952" w:rsidRDefault="003F6952" w:rsidP="003F6952">
            <w:pPr>
              <w:jc w:val="right"/>
              <w:rPr>
                <w:rFonts w:ascii="Calibri" w:eastAsia="Times New Roman" w:hAnsi="Calibri"/>
                <w:color w:val="006100"/>
              </w:rPr>
            </w:pPr>
            <w:r w:rsidRPr="003F6952">
              <w:rPr>
                <w:rFonts w:ascii="Calibri" w:eastAsia="Times New Roman" w:hAnsi="Calibri"/>
                <w:color w:val="006100"/>
              </w:rPr>
              <w:t xml:space="preserve">$1,000 </w:t>
            </w:r>
          </w:p>
        </w:tc>
      </w:tr>
      <w:tr w:rsidR="003F6952" w:rsidRPr="003F6952" w14:paraId="4A4B9DCE" w14:textId="77777777" w:rsidTr="003F6952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CA28" w14:textId="77777777" w:rsidR="003F6952" w:rsidRPr="003F6952" w:rsidRDefault="003F6952" w:rsidP="003F695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4E5F" w14:textId="77777777" w:rsidR="003F6952" w:rsidRPr="003F6952" w:rsidRDefault="003F6952" w:rsidP="003F6952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3F6952" w:rsidRPr="003F6952" w14:paraId="40BCF13F" w14:textId="77777777" w:rsidTr="003F6952">
        <w:trPr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1B516" w14:textId="77777777" w:rsidR="003F6952" w:rsidRPr="003F6952" w:rsidRDefault="003F6952" w:rsidP="003F6952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F6952">
              <w:rPr>
                <w:rFonts w:eastAsia="Times New Roman"/>
                <w:b/>
                <w:bCs/>
                <w:color w:val="000000"/>
              </w:rPr>
              <w:t>Frank</w:t>
            </w:r>
          </w:p>
        </w:tc>
      </w:tr>
      <w:tr w:rsidR="003F6952" w:rsidRPr="003F6952" w14:paraId="3632B1F2" w14:textId="77777777" w:rsidTr="003F6952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7FD913" w14:textId="77777777" w:rsidR="003F6952" w:rsidRPr="003F6952" w:rsidRDefault="003F6952" w:rsidP="003F6952">
            <w:pPr>
              <w:rPr>
                <w:rFonts w:ascii="Calibri" w:eastAsia="Times New Roman" w:hAnsi="Calibri"/>
                <w:color w:val="006100"/>
              </w:rPr>
            </w:pPr>
            <w:r w:rsidRPr="003F6952">
              <w:rPr>
                <w:rFonts w:ascii="Calibri" w:eastAsia="Times New Roman" w:hAnsi="Calibri"/>
                <w:color w:val="006100"/>
              </w:rPr>
              <w:t>Dividend: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2B789EA" w14:textId="77777777" w:rsidR="003F6952" w:rsidRPr="003F6952" w:rsidRDefault="003F6952" w:rsidP="003F6952">
            <w:pPr>
              <w:jc w:val="right"/>
              <w:rPr>
                <w:rFonts w:ascii="Calibri" w:eastAsia="Times New Roman" w:hAnsi="Calibri"/>
                <w:color w:val="006100"/>
              </w:rPr>
            </w:pPr>
            <w:r w:rsidRPr="003F6952">
              <w:rPr>
                <w:rFonts w:ascii="Calibri" w:eastAsia="Times New Roman" w:hAnsi="Calibri"/>
                <w:color w:val="006100"/>
              </w:rPr>
              <w:t xml:space="preserve"> $1,500 </w:t>
            </w:r>
          </w:p>
        </w:tc>
      </w:tr>
      <w:tr w:rsidR="003F6952" w:rsidRPr="003F6952" w14:paraId="76BFF883" w14:textId="77777777" w:rsidTr="003F6952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1E165E2" w14:textId="77777777" w:rsidR="003F6952" w:rsidRPr="003F6952" w:rsidRDefault="003F6952" w:rsidP="003F6952">
            <w:pPr>
              <w:rPr>
                <w:rFonts w:ascii="Calibri" w:eastAsia="Times New Roman" w:hAnsi="Calibri"/>
                <w:color w:val="006100"/>
              </w:rPr>
            </w:pPr>
            <w:r w:rsidRPr="003F6952">
              <w:rPr>
                <w:rFonts w:ascii="Calibri" w:eastAsia="Times New Roman" w:hAnsi="Calibri"/>
                <w:color w:val="006100"/>
              </w:rPr>
              <w:t>Return of Capital: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F0E6831" w14:textId="77777777" w:rsidR="003F6952" w:rsidRPr="003F6952" w:rsidRDefault="003F6952" w:rsidP="003F6952">
            <w:pPr>
              <w:jc w:val="right"/>
              <w:rPr>
                <w:rFonts w:ascii="Calibri" w:eastAsia="Times New Roman" w:hAnsi="Calibri"/>
                <w:color w:val="006100"/>
              </w:rPr>
            </w:pPr>
            <w:r w:rsidRPr="003F6952">
              <w:rPr>
                <w:rFonts w:ascii="Calibri" w:eastAsia="Times New Roman" w:hAnsi="Calibri"/>
                <w:color w:val="006100"/>
              </w:rPr>
              <w:t xml:space="preserve"> $6,000 </w:t>
            </w:r>
          </w:p>
        </w:tc>
      </w:tr>
      <w:tr w:rsidR="003F6952" w:rsidRPr="003F6952" w14:paraId="63AB68A1" w14:textId="77777777" w:rsidTr="003F6952">
        <w:trPr>
          <w:trHeight w:val="3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DADBC31" w14:textId="77777777" w:rsidR="003F6952" w:rsidRPr="003F6952" w:rsidRDefault="003F6952" w:rsidP="003F6952">
            <w:pPr>
              <w:rPr>
                <w:rFonts w:ascii="Calibri" w:eastAsia="Times New Roman" w:hAnsi="Calibri"/>
                <w:color w:val="006100"/>
              </w:rPr>
            </w:pPr>
            <w:r w:rsidRPr="003F6952">
              <w:rPr>
                <w:rFonts w:ascii="Calibri" w:eastAsia="Times New Roman" w:hAnsi="Calibri"/>
                <w:color w:val="006100"/>
              </w:rPr>
              <w:t>Capital Gain: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196E5B" w14:textId="77777777" w:rsidR="003F6952" w:rsidRPr="003F6952" w:rsidRDefault="003F6952" w:rsidP="003F6952">
            <w:pPr>
              <w:jc w:val="right"/>
              <w:rPr>
                <w:rFonts w:ascii="Calibri" w:eastAsia="Times New Roman" w:hAnsi="Calibri"/>
                <w:color w:val="006100"/>
              </w:rPr>
            </w:pPr>
            <w:r w:rsidRPr="003F6952">
              <w:rPr>
                <w:rFonts w:ascii="Calibri" w:eastAsia="Times New Roman" w:hAnsi="Calibri"/>
                <w:color w:val="006100"/>
              </w:rPr>
              <w:t xml:space="preserve"> $3,500 </w:t>
            </w:r>
          </w:p>
        </w:tc>
      </w:tr>
    </w:tbl>
    <w:p w14:paraId="066F40CA" w14:textId="77777777" w:rsidR="003F6952" w:rsidRDefault="003F6952" w:rsidP="003F6952"/>
    <w:p w14:paraId="63423BEB" w14:textId="77777777" w:rsidR="00433220" w:rsidRDefault="00433220"/>
    <w:p w14:paraId="699EDD96" w14:textId="77777777" w:rsidR="00334B0F" w:rsidRDefault="00FA547A" w:rsidP="00334B0F">
      <w:r w:rsidRPr="009D3C9D">
        <w:rPr>
          <w:b/>
        </w:rPr>
        <w:t>8.</w:t>
      </w:r>
      <w:r w:rsidRPr="009D3C9D">
        <w:rPr>
          <w:b/>
        </w:rPr>
        <w:tab/>
      </w:r>
      <w:r w:rsidR="00334B0F">
        <w:t>This is a section 302 transaction. Because of this Ed will have a capital gain of $2</w:t>
      </w:r>
      <w:r w:rsidR="00334B0F" w:rsidRPr="009337D5">
        <w:t>7</w:t>
      </w:r>
      <w:r w:rsidR="00334B0F">
        <w:t>,</w:t>
      </w:r>
      <w:r w:rsidR="00334B0F" w:rsidRPr="009337D5">
        <w:t>900</w:t>
      </w:r>
      <w:r w:rsidR="00334B0F">
        <w:t xml:space="preserve">. </w:t>
      </w:r>
    </w:p>
    <w:p w14:paraId="015B4612" w14:textId="50550B49" w:rsidR="00433220" w:rsidRDefault="00433220" w:rsidP="00334B0F"/>
    <w:p w14:paraId="259BDBBC" w14:textId="77777777" w:rsidR="00433220" w:rsidRDefault="00433220"/>
    <w:p w14:paraId="2BC364B3" w14:textId="77777777" w:rsidR="009D3C9D" w:rsidRDefault="00FA547A" w:rsidP="009D3C9D">
      <w:r w:rsidRPr="009D3C9D">
        <w:rPr>
          <w:b/>
        </w:rPr>
        <w:t>9.</w:t>
      </w:r>
      <w:r>
        <w:tab/>
      </w:r>
      <w:r w:rsidR="009D3C9D">
        <w:t>Because Elizabeth/Kelly is receiving a profits interest they would receive no assets if the partnership liquidated immediately after the grant. Thus they do not owe any taxes upon the date of grant.</w:t>
      </w:r>
    </w:p>
    <w:p w14:paraId="674981CE" w14:textId="18A27731" w:rsidR="00433220" w:rsidRDefault="00433220"/>
    <w:p w14:paraId="0A059E42" w14:textId="77777777" w:rsidR="00433220" w:rsidRDefault="00433220"/>
    <w:sectPr w:rsidR="004332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51345" w14:textId="77777777" w:rsidR="004940DE" w:rsidRDefault="004940DE">
      <w:r>
        <w:separator/>
      </w:r>
    </w:p>
  </w:endnote>
  <w:endnote w:type="continuationSeparator" w:id="0">
    <w:p w14:paraId="060E4F38" w14:textId="77777777" w:rsidR="004940DE" w:rsidRDefault="0049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">
    <w:panose1 w:val="020B0502040200020203"/>
    <w:charset w:val="00"/>
    <w:family w:val="auto"/>
    <w:pitch w:val="variable"/>
    <w:sig w:usb0="00000087" w:usb1="00000000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5C4A5" w14:textId="50A98C51" w:rsidR="004940DE" w:rsidRDefault="004940DE" w:rsidP="004940DE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81EB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500AD" w14:textId="77777777" w:rsidR="004940DE" w:rsidRDefault="004940DE">
      <w:r>
        <w:separator/>
      </w:r>
    </w:p>
  </w:footnote>
  <w:footnote w:type="continuationSeparator" w:id="0">
    <w:p w14:paraId="614DFA40" w14:textId="77777777" w:rsidR="004940DE" w:rsidRDefault="004940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74620" w14:textId="6FFA5B48" w:rsidR="004940DE" w:rsidRDefault="004940DE" w:rsidP="004940DE">
    <w:pPr>
      <w:pStyle w:val="Header"/>
      <w:jc w:val="right"/>
    </w:pPr>
    <w:r>
      <w:t>Jacob Wall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4094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BC2F6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836CB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706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E5272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84AB8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5689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C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814F7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12AB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20"/>
    <w:rsid w:val="00334B0F"/>
    <w:rsid w:val="003A3C71"/>
    <w:rsid w:val="003F6952"/>
    <w:rsid w:val="00433220"/>
    <w:rsid w:val="004940DE"/>
    <w:rsid w:val="006F22E2"/>
    <w:rsid w:val="0070037C"/>
    <w:rsid w:val="00781EB2"/>
    <w:rsid w:val="0084550A"/>
    <w:rsid w:val="009D3C9D"/>
    <w:rsid w:val="009D5EB7"/>
    <w:rsid w:val="00B22519"/>
    <w:rsid w:val="00EB37A7"/>
    <w:rsid w:val="00FA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A0E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Signature" w:uiPriority="64"/>
    <w:lsdException w:name="Default Paragraph Font" w:uiPriority="1"/>
    <w:lsdException w:name="Body Text" w:uiPriority="0" w:qFormat="1"/>
    <w:lsdException w:name="Body Text Indent" w:uiPriority="49"/>
    <w:lsdException w:name="Subtitle" w:semiHidden="0" w:unhideWhenUsed="0" w:qFormat="1"/>
    <w:lsdException w:name="Body Text First Indent" w:uiPriority="0" w:qFormat="1"/>
    <w:lsdException w:name="Body Text First Indent 2" w:uiPriority="0" w:qFormat="1"/>
    <w:lsdException w:name="Body Text 2" w:uiPriority="0" w:qFormat="1"/>
    <w:lsdException w:name="Body Text Indent 2" w:uiPriority="49"/>
    <w:lsdException w:name="Block Text" w:uiPriority="6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6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240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after="240"/>
      <w:outlineLvl w:val="1"/>
    </w:pPr>
    <w:rPr>
      <w:rFonts w:eastAsiaTheme="majorEastAsia" w:cstheme="majorBidi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24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24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24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24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24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60"/>
    <w:pPr>
      <w:spacing w:after="240"/>
      <w:ind w:left="720" w:right="720"/>
    </w:pPr>
    <w:rPr>
      <w:rFonts w:eastAsiaTheme="minorEastAsia" w:cstheme="minorBidi"/>
      <w:iCs/>
    </w:rPr>
  </w:style>
  <w:style w:type="paragraph" w:styleId="BodyText">
    <w:name w:val="Body Text"/>
    <w:basedOn w:val="Normal"/>
    <w:link w:val="BodyTextChar"/>
    <w:qFormat/>
    <w:pPr>
      <w:spacing w:after="24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rPr>
      <w:lang w:bidi="en-US"/>
    </w:rPr>
  </w:style>
  <w:style w:type="paragraph" w:styleId="BodyText2">
    <w:name w:val="Body Text 2"/>
    <w:basedOn w:val="Normal"/>
    <w:link w:val="BodyText2Char"/>
    <w:qFormat/>
    <w:pPr>
      <w:spacing w:line="480" w:lineRule="auto"/>
    </w:pPr>
    <w:rPr>
      <w:lang w:bidi="en-US"/>
    </w:rPr>
  </w:style>
  <w:style w:type="character" w:customStyle="1" w:styleId="BodyText2Char">
    <w:name w:val="Body Text 2 Char"/>
    <w:basedOn w:val="DefaultParagraphFont"/>
    <w:link w:val="BodyText2"/>
    <w:rPr>
      <w:lang w:bidi="en-US"/>
    </w:rPr>
  </w:style>
  <w:style w:type="paragraph" w:styleId="BodyTextFirstIndent">
    <w:name w:val="Body Text First Indent"/>
    <w:basedOn w:val="Normal"/>
    <w:link w:val="BodyTextFirstIndentChar"/>
    <w:qFormat/>
    <w:pPr>
      <w:spacing w:after="240"/>
      <w:ind w:firstLine="720"/>
    </w:pPr>
    <w:rPr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rPr>
      <w:lang w:bidi="en-US"/>
    </w:rPr>
  </w:style>
  <w:style w:type="paragraph" w:styleId="BodyTextIndent">
    <w:name w:val="Body Text Indent"/>
    <w:basedOn w:val="Normal"/>
    <w:link w:val="BodyTextIndentChar"/>
    <w:uiPriority w:val="49"/>
    <w:pPr>
      <w:spacing w:after="24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49"/>
    <w:rPr>
      <w:sz w:val="24"/>
      <w:szCs w:val="24"/>
      <w:lang w:bidi="en-US"/>
    </w:rPr>
  </w:style>
  <w:style w:type="paragraph" w:styleId="BodyTextFirstIndent2">
    <w:name w:val="Body Text First Indent 2"/>
    <w:basedOn w:val="Normal"/>
    <w:link w:val="BodyTextFirstIndent2Char"/>
    <w:qFormat/>
    <w:pPr>
      <w:spacing w:line="480" w:lineRule="auto"/>
      <w:ind w:firstLine="720"/>
    </w:pPr>
    <w:rPr>
      <w:lang w:bidi="en-US"/>
    </w:rPr>
  </w:style>
  <w:style w:type="character" w:customStyle="1" w:styleId="BodyTextFirstIndent2Char">
    <w:name w:val="Body Text First Indent 2 Char"/>
    <w:basedOn w:val="BodyTextIndentChar"/>
    <w:link w:val="BodyTextFirstIndent2"/>
    <w:rPr>
      <w:sz w:val="24"/>
      <w:szCs w:val="24"/>
      <w:lang w:bidi="en-US"/>
    </w:rPr>
  </w:style>
  <w:style w:type="paragraph" w:styleId="BodyTextIndent2">
    <w:name w:val="Body Text Indent 2"/>
    <w:basedOn w:val="Normal"/>
    <w:link w:val="BodyTextIndent2Char"/>
    <w:uiPriority w:val="49"/>
    <w:pPr>
      <w:spacing w:line="480" w:lineRule="auto"/>
      <w:ind w:left="720"/>
    </w:pPr>
  </w:style>
  <w:style w:type="character" w:styleId="BookTitle">
    <w:name w:val="Book Title"/>
    <w:basedOn w:val="DefaultParagraphFont"/>
    <w:uiPriority w:val="99"/>
    <w:semiHidden/>
    <w:rPr>
      <w:rFonts w:asciiTheme="majorHAnsi" w:eastAsiaTheme="majorEastAsia" w:hAnsiTheme="majorHAnsi"/>
      <w:b/>
      <w:i/>
      <w:sz w:val="24"/>
      <w:szCs w:val="24"/>
    </w:rPr>
  </w:style>
  <w:style w:type="character" w:styleId="Emphasis">
    <w:name w:val="Emphasis"/>
    <w:basedOn w:val="DefaultParagraphFont"/>
    <w:uiPriority w:val="99"/>
    <w:semiHidden/>
    <w:rPr>
      <w:rFonts w:asciiTheme="minorHAnsi" w:hAnsiTheme="minorHAnsi"/>
      <w:b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bidi="en-US"/>
    </w:rPr>
  </w:style>
  <w:style w:type="character" w:customStyle="1" w:styleId="BodyTextIndent2Char">
    <w:name w:val="Body Text Indent 2 Char"/>
    <w:basedOn w:val="DefaultParagraphFont"/>
    <w:link w:val="BodyTextIndent2"/>
    <w:uiPriority w:val="49"/>
  </w:style>
  <w:style w:type="paragraph" w:customStyle="1" w:styleId="HangingIndent">
    <w:name w:val="Hanging Indent"/>
    <w:basedOn w:val="Normal"/>
    <w:uiPriority w:val="50"/>
    <w:pPr>
      <w:spacing w:after="240"/>
      <w:ind w:left="720" w:hanging="720"/>
    </w:pPr>
  </w:style>
  <w:style w:type="paragraph" w:styleId="Signature">
    <w:name w:val="Signature"/>
    <w:basedOn w:val="Normal"/>
    <w:link w:val="SignatureChar"/>
    <w:uiPriority w:val="64"/>
    <w:pPr>
      <w:keepLines/>
      <w:tabs>
        <w:tab w:val="left" w:pos="5040"/>
        <w:tab w:val="right" w:pos="9360"/>
      </w:tabs>
      <w:spacing w:after="720"/>
      <w:ind w:left="4320"/>
    </w:pPr>
  </w:style>
  <w:style w:type="paragraph" w:customStyle="1" w:styleId="HangingIndent1">
    <w:name w:val="Hanging Indent 1&quot;"/>
    <w:basedOn w:val="Normal"/>
    <w:uiPriority w:val="50"/>
    <w:pPr>
      <w:spacing w:after="240"/>
      <w:ind w:left="2160" w:hanging="720"/>
    </w:pPr>
  </w:style>
  <w:style w:type="paragraph" w:customStyle="1" w:styleId="IndentFirstLine">
    <w:name w:val="Indent First Line"/>
    <w:basedOn w:val="Normal"/>
    <w:uiPriority w:val="51"/>
    <w:pPr>
      <w:spacing w:after="240"/>
      <w:ind w:left="720" w:firstLine="720"/>
    </w:pPr>
  </w:style>
  <w:style w:type="paragraph" w:customStyle="1" w:styleId="Indent1FirstLine">
    <w:name w:val="Indent 1&quot; First Line"/>
    <w:basedOn w:val="Normal"/>
    <w:uiPriority w:val="51"/>
    <w:pPr>
      <w:spacing w:after="240"/>
      <w:ind w:left="1440" w:firstLine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  <w:rPr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/>
      <w:szCs w:val="22"/>
    </w:rPr>
  </w:style>
  <w:style w:type="character" w:customStyle="1" w:styleId="SignatureChar">
    <w:name w:val="Signature Char"/>
    <w:basedOn w:val="DefaultParagraphFont"/>
    <w:link w:val="Signature"/>
    <w:uiPriority w:val="64"/>
  </w:style>
  <w:style w:type="paragraph" w:customStyle="1" w:styleId="TitleB">
    <w:name w:val="TitleB"/>
    <w:basedOn w:val="Normal"/>
    <w:uiPriority w:val="9"/>
    <w:qFormat/>
    <w:pPr>
      <w:keepNext/>
      <w:spacing w:after="240"/>
      <w:jc w:val="center"/>
    </w:pPr>
    <w:rPr>
      <w:b/>
    </w:rPr>
  </w:style>
  <w:style w:type="character" w:styleId="IntenseEmphasis">
    <w:name w:val="Intense Emphasis"/>
    <w:basedOn w:val="DefaultParagraphFont"/>
    <w:uiPriority w:val="99"/>
    <w:semiHidden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Pr>
      <w:rFonts w:asciiTheme="minorHAnsi" w:hAnsiTheme="minorHAnsi"/>
      <w:b/>
      <w:i/>
      <w:szCs w:val="22"/>
    </w:rPr>
  </w:style>
  <w:style w:type="character" w:styleId="IntenseReference">
    <w:name w:val="Intense Reference"/>
    <w:basedOn w:val="DefaultParagraphFont"/>
    <w:uiPriority w:val="99"/>
    <w:semiHidden/>
    <w:rPr>
      <w:b/>
      <w:sz w:val="24"/>
      <w:u w:val="single"/>
    </w:rPr>
  </w:style>
  <w:style w:type="paragraph" w:styleId="ListParagraph">
    <w:name w:val="List Paragraph"/>
    <w:basedOn w:val="Normal"/>
    <w:uiPriority w:val="34"/>
    <w:semiHidden/>
    <w:qFormat/>
    <w:pPr>
      <w:spacing w:after="240"/>
    </w:pPr>
  </w:style>
  <w:style w:type="paragraph" w:styleId="NoSpacing">
    <w:name w:val="No Spacing"/>
    <w:basedOn w:val="Normal"/>
    <w:uiPriority w:val="69"/>
    <w:qFormat/>
    <w:rPr>
      <w:szCs w:val="32"/>
    </w:rPr>
  </w:style>
  <w:style w:type="paragraph" w:styleId="Quote">
    <w:name w:val="Quote"/>
    <w:basedOn w:val="Normal"/>
    <w:link w:val="QuoteChar"/>
    <w:uiPriority w:val="9"/>
    <w:qFormat/>
    <w:pPr>
      <w:spacing w:after="240"/>
      <w:ind w:left="1440" w:right="1440"/>
    </w:pPr>
    <w:rPr>
      <w:lang w:bidi="en-US"/>
    </w:rPr>
  </w:style>
  <w:style w:type="character" w:customStyle="1" w:styleId="QuoteChar">
    <w:name w:val="Quote Char"/>
    <w:basedOn w:val="DefaultParagraphFont"/>
    <w:link w:val="Quote"/>
    <w:uiPriority w:val="9"/>
    <w:rPr>
      <w:lang w:bidi="en-US"/>
    </w:rPr>
  </w:style>
  <w:style w:type="character" w:styleId="Strong">
    <w:name w:val="Strong"/>
    <w:basedOn w:val="DefaultParagraphFont"/>
    <w:uiPriority w:val="99"/>
    <w:semiHidden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pPr>
      <w:keepNext/>
      <w:spacing w:after="240"/>
    </w:pPr>
    <w:rPr>
      <w:rFonts w:eastAsiaTheme="majorEastAsia"/>
      <w:b/>
    </w:rPr>
  </w:style>
  <w:style w:type="character" w:customStyle="1" w:styleId="SubtitleChar">
    <w:name w:val="Subtitle Char"/>
    <w:basedOn w:val="DefaultParagraphFont"/>
    <w:link w:val="Subtitle"/>
    <w:uiPriority w:val="99"/>
    <w:semiHidden/>
    <w:rPr>
      <w:rFonts w:eastAsiaTheme="majorEastAsia"/>
      <w:b/>
    </w:rPr>
  </w:style>
  <w:style w:type="character" w:styleId="SubtleEmphasis">
    <w:name w:val="Subtle Emphasis"/>
    <w:uiPriority w:val="99"/>
    <w:semiHidden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99"/>
    <w:semiHidden/>
    <w:rPr>
      <w:sz w:val="24"/>
      <w:szCs w:val="24"/>
      <w:u w:val="single"/>
    </w:rPr>
  </w:style>
  <w:style w:type="table" w:styleId="TableGrid">
    <w:name w:val="Table Grid"/>
    <w:basedOn w:val="TableNormal"/>
    <w:uiPriority w:val="59"/>
    <w:rPr>
      <w:rFonts w:asciiTheme="majorHAnsi" w:hAnsiTheme="majorHAns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"/>
    <w:qFormat/>
    <w:pPr>
      <w:keepNext/>
      <w:spacing w:after="240"/>
      <w:jc w:val="center"/>
    </w:pPr>
    <w:rPr>
      <w:rFonts w:eastAsiaTheme="majorEastAsia"/>
      <w:bCs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9"/>
    <w:rPr>
      <w:rFonts w:eastAsiaTheme="majorEastAsia"/>
      <w:bCs/>
      <w:szCs w:val="32"/>
      <w:lang w:bidi="en-US"/>
    </w:rPr>
  </w:style>
  <w:style w:type="paragraph" w:customStyle="1" w:styleId="TitleBC">
    <w:name w:val="TitleBC"/>
    <w:basedOn w:val="Normal"/>
    <w:uiPriority w:val="9"/>
    <w:qFormat/>
    <w:pPr>
      <w:keepNext/>
      <w:spacing w:after="240"/>
      <w:jc w:val="center"/>
    </w:pPr>
    <w:rPr>
      <w:b/>
      <w:caps/>
    </w:rPr>
  </w:style>
  <w:style w:type="paragraph" w:customStyle="1" w:styleId="TitleBCU">
    <w:name w:val="TitleBCU"/>
    <w:basedOn w:val="Normal"/>
    <w:uiPriority w:val="9"/>
    <w:qFormat/>
    <w:pPr>
      <w:keepNext/>
      <w:spacing w:after="240"/>
      <w:jc w:val="center"/>
    </w:pPr>
    <w:rPr>
      <w:b/>
      <w:caps/>
      <w:u w:val="single"/>
    </w:rPr>
  </w:style>
  <w:style w:type="paragraph" w:customStyle="1" w:styleId="TitleC">
    <w:name w:val="TitleC"/>
    <w:basedOn w:val="Normal"/>
    <w:uiPriority w:val="9"/>
    <w:qFormat/>
    <w:pPr>
      <w:keepNext/>
      <w:spacing w:after="240"/>
      <w:jc w:val="center"/>
    </w:pPr>
    <w:rPr>
      <w:caps/>
    </w:rPr>
  </w:style>
  <w:style w:type="paragraph" w:customStyle="1" w:styleId="TitleLeft">
    <w:name w:val="TitleLeft"/>
    <w:basedOn w:val="Normal"/>
    <w:uiPriority w:val="9"/>
    <w:qFormat/>
    <w:pPr>
      <w:keepNext/>
      <w:spacing w:after="240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customStyle="1" w:styleId="BodyTextFirst1">
    <w:name w:val="Body Text First 1&quot;"/>
    <w:basedOn w:val="Normal"/>
    <w:uiPriority w:val="49"/>
    <w:pPr>
      <w:spacing w:after="240"/>
      <w:ind w:firstLine="1440"/>
    </w:pPr>
  </w:style>
  <w:style w:type="paragraph" w:customStyle="1" w:styleId="BodyText2First1">
    <w:name w:val="Body Text 2 First 1&quot;"/>
    <w:basedOn w:val="Normal"/>
    <w:uiPriority w:val="49"/>
    <w:pPr>
      <w:spacing w:line="480" w:lineRule="auto"/>
      <w:ind w:firstLine="1440"/>
    </w:pPr>
  </w:style>
  <w:style w:type="paragraph" w:customStyle="1" w:styleId="HangingIndent5">
    <w:name w:val="Hanging Indent .5&quot;"/>
    <w:basedOn w:val="Normal"/>
    <w:uiPriority w:val="50"/>
    <w:pPr>
      <w:spacing w:after="240"/>
      <w:ind w:left="1440" w:hanging="720"/>
    </w:pPr>
  </w:style>
  <w:style w:type="character" w:styleId="PageNumber">
    <w:name w:val="page number"/>
    <w:basedOn w:val="DefaultParagraphFont"/>
    <w:uiPriority w:val="99"/>
    <w:semiHidden/>
    <w:unhideWhenUsed/>
    <w:rsid w:val="004940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Signature" w:uiPriority="64"/>
    <w:lsdException w:name="Default Paragraph Font" w:uiPriority="1"/>
    <w:lsdException w:name="Body Text" w:uiPriority="0" w:qFormat="1"/>
    <w:lsdException w:name="Body Text Indent" w:uiPriority="49"/>
    <w:lsdException w:name="Subtitle" w:semiHidden="0" w:unhideWhenUsed="0" w:qFormat="1"/>
    <w:lsdException w:name="Body Text First Indent" w:uiPriority="0" w:qFormat="1"/>
    <w:lsdException w:name="Body Text First Indent 2" w:uiPriority="0" w:qFormat="1"/>
    <w:lsdException w:name="Body Text 2" w:uiPriority="0" w:qFormat="1"/>
    <w:lsdException w:name="Body Text Indent 2" w:uiPriority="49"/>
    <w:lsdException w:name="Block Text" w:uiPriority="6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6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240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after="240"/>
      <w:outlineLvl w:val="1"/>
    </w:pPr>
    <w:rPr>
      <w:rFonts w:eastAsiaTheme="majorEastAsia" w:cstheme="majorBidi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24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24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24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240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24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60"/>
    <w:pPr>
      <w:spacing w:after="240"/>
      <w:ind w:left="720" w:right="720"/>
    </w:pPr>
    <w:rPr>
      <w:rFonts w:eastAsiaTheme="minorEastAsia" w:cstheme="minorBidi"/>
      <w:iCs/>
    </w:rPr>
  </w:style>
  <w:style w:type="paragraph" w:styleId="BodyText">
    <w:name w:val="Body Text"/>
    <w:basedOn w:val="Normal"/>
    <w:link w:val="BodyTextChar"/>
    <w:qFormat/>
    <w:pPr>
      <w:spacing w:after="24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rPr>
      <w:lang w:bidi="en-US"/>
    </w:rPr>
  </w:style>
  <w:style w:type="paragraph" w:styleId="BodyText2">
    <w:name w:val="Body Text 2"/>
    <w:basedOn w:val="Normal"/>
    <w:link w:val="BodyText2Char"/>
    <w:qFormat/>
    <w:pPr>
      <w:spacing w:line="480" w:lineRule="auto"/>
    </w:pPr>
    <w:rPr>
      <w:lang w:bidi="en-US"/>
    </w:rPr>
  </w:style>
  <w:style w:type="character" w:customStyle="1" w:styleId="BodyText2Char">
    <w:name w:val="Body Text 2 Char"/>
    <w:basedOn w:val="DefaultParagraphFont"/>
    <w:link w:val="BodyText2"/>
    <w:rPr>
      <w:lang w:bidi="en-US"/>
    </w:rPr>
  </w:style>
  <w:style w:type="paragraph" w:styleId="BodyTextFirstIndent">
    <w:name w:val="Body Text First Indent"/>
    <w:basedOn w:val="Normal"/>
    <w:link w:val="BodyTextFirstIndentChar"/>
    <w:qFormat/>
    <w:pPr>
      <w:spacing w:after="240"/>
      <w:ind w:firstLine="720"/>
    </w:pPr>
    <w:rPr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rPr>
      <w:lang w:bidi="en-US"/>
    </w:rPr>
  </w:style>
  <w:style w:type="paragraph" w:styleId="BodyTextIndent">
    <w:name w:val="Body Text Indent"/>
    <w:basedOn w:val="Normal"/>
    <w:link w:val="BodyTextIndentChar"/>
    <w:uiPriority w:val="49"/>
    <w:pPr>
      <w:spacing w:after="24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49"/>
    <w:rPr>
      <w:sz w:val="24"/>
      <w:szCs w:val="24"/>
      <w:lang w:bidi="en-US"/>
    </w:rPr>
  </w:style>
  <w:style w:type="paragraph" w:styleId="BodyTextFirstIndent2">
    <w:name w:val="Body Text First Indent 2"/>
    <w:basedOn w:val="Normal"/>
    <w:link w:val="BodyTextFirstIndent2Char"/>
    <w:qFormat/>
    <w:pPr>
      <w:spacing w:line="480" w:lineRule="auto"/>
      <w:ind w:firstLine="720"/>
    </w:pPr>
    <w:rPr>
      <w:lang w:bidi="en-US"/>
    </w:rPr>
  </w:style>
  <w:style w:type="character" w:customStyle="1" w:styleId="BodyTextFirstIndent2Char">
    <w:name w:val="Body Text First Indent 2 Char"/>
    <w:basedOn w:val="BodyTextIndentChar"/>
    <w:link w:val="BodyTextFirstIndent2"/>
    <w:rPr>
      <w:sz w:val="24"/>
      <w:szCs w:val="24"/>
      <w:lang w:bidi="en-US"/>
    </w:rPr>
  </w:style>
  <w:style w:type="paragraph" w:styleId="BodyTextIndent2">
    <w:name w:val="Body Text Indent 2"/>
    <w:basedOn w:val="Normal"/>
    <w:link w:val="BodyTextIndent2Char"/>
    <w:uiPriority w:val="49"/>
    <w:pPr>
      <w:spacing w:line="480" w:lineRule="auto"/>
      <w:ind w:left="720"/>
    </w:pPr>
  </w:style>
  <w:style w:type="character" w:styleId="BookTitle">
    <w:name w:val="Book Title"/>
    <w:basedOn w:val="DefaultParagraphFont"/>
    <w:uiPriority w:val="99"/>
    <w:semiHidden/>
    <w:rPr>
      <w:rFonts w:asciiTheme="majorHAnsi" w:eastAsiaTheme="majorEastAsia" w:hAnsiTheme="majorHAnsi"/>
      <w:b/>
      <w:i/>
      <w:sz w:val="24"/>
      <w:szCs w:val="24"/>
    </w:rPr>
  </w:style>
  <w:style w:type="character" w:styleId="Emphasis">
    <w:name w:val="Emphasis"/>
    <w:basedOn w:val="DefaultParagraphFont"/>
    <w:uiPriority w:val="99"/>
    <w:semiHidden/>
    <w:rPr>
      <w:rFonts w:asciiTheme="minorHAnsi" w:hAnsiTheme="minorHAnsi"/>
      <w:b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bidi="en-US"/>
    </w:rPr>
  </w:style>
  <w:style w:type="character" w:customStyle="1" w:styleId="BodyTextIndent2Char">
    <w:name w:val="Body Text Indent 2 Char"/>
    <w:basedOn w:val="DefaultParagraphFont"/>
    <w:link w:val="BodyTextIndent2"/>
    <w:uiPriority w:val="49"/>
  </w:style>
  <w:style w:type="paragraph" w:customStyle="1" w:styleId="HangingIndent">
    <w:name w:val="Hanging Indent"/>
    <w:basedOn w:val="Normal"/>
    <w:uiPriority w:val="50"/>
    <w:pPr>
      <w:spacing w:after="240"/>
      <w:ind w:left="720" w:hanging="720"/>
    </w:pPr>
  </w:style>
  <w:style w:type="paragraph" w:styleId="Signature">
    <w:name w:val="Signature"/>
    <w:basedOn w:val="Normal"/>
    <w:link w:val="SignatureChar"/>
    <w:uiPriority w:val="64"/>
    <w:pPr>
      <w:keepLines/>
      <w:tabs>
        <w:tab w:val="left" w:pos="5040"/>
        <w:tab w:val="right" w:pos="9360"/>
      </w:tabs>
      <w:spacing w:after="720"/>
      <w:ind w:left="4320"/>
    </w:pPr>
  </w:style>
  <w:style w:type="paragraph" w:customStyle="1" w:styleId="HangingIndent1">
    <w:name w:val="Hanging Indent 1&quot;"/>
    <w:basedOn w:val="Normal"/>
    <w:uiPriority w:val="50"/>
    <w:pPr>
      <w:spacing w:after="240"/>
      <w:ind w:left="2160" w:hanging="720"/>
    </w:pPr>
  </w:style>
  <w:style w:type="paragraph" w:customStyle="1" w:styleId="IndentFirstLine">
    <w:name w:val="Indent First Line"/>
    <w:basedOn w:val="Normal"/>
    <w:uiPriority w:val="51"/>
    <w:pPr>
      <w:spacing w:after="240"/>
      <w:ind w:left="720" w:firstLine="720"/>
    </w:pPr>
  </w:style>
  <w:style w:type="paragraph" w:customStyle="1" w:styleId="Indent1FirstLine">
    <w:name w:val="Indent 1&quot; First Line"/>
    <w:basedOn w:val="Normal"/>
    <w:uiPriority w:val="51"/>
    <w:pPr>
      <w:spacing w:after="240"/>
      <w:ind w:left="1440" w:firstLine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  <w:rPr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/>
      <w:szCs w:val="22"/>
    </w:rPr>
  </w:style>
  <w:style w:type="character" w:customStyle="1" w:styleId="SignatureChar">
    <w:name w:val="Signature Char"/>
    <w:basedOn w:val="DefaultParagraphFont"/>
    <w:link w:val="Signature"/>
    <w:uiPriority w:val="64"/>
  </w:style>
  <w:style w:type="paragraph" w:customStyle="1" w:styleId="TitleB">
    <w:name w:val="TitleB"/>
    <w:basedOn w:val="Normal"/>
    <w:uiPriority w:val="9"/>
    <w:qFormat/>
    <w:pPr>
      <w:keepNext/>
      <w:spacing w:after="240"/>
      <w:jc w:val="center"/>
    </w:pPr>
    <w:rPr>
      <w:b/>
    </w:rPr>
  </w:style>
  <w:style w:type="character" w:styleId="IntenseEmphasis">
    <w:name w:val="Intense Emphasis"/>
    <w:basedOn w:val="DefaultParagraphFont"/>
    <w:uiPriority w:val="99"/>
    <w:semiHidden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Pr>
      <w:rFonts w:asciiTheme="minorHAnsi" w:hAnsiTheme="minorHAnsi"/>
      <w:b/>
      <w:i/>
      <w:szCs w:val="22"/>
    </w:rPr>
  </w:style>
  <w:style w:type="character" w:styleId="IntenseReference">
    <w:name w:val="Intense Reference"/>
    <w:basedOn w:val="DefaultParagraphFont"/>
    <w:uiPriority w:val="99"/>
    <w:semiHidden/>
    <w:rPr>
      <w:b/>
      <w:sz w:val="24"/>
      <w:u w:val="single"/>
    </w:rPr>
  </w:style>
  <w:style w:type="paragraph" w:styleId="ListParagraph">
    <w:name w:val="List Paragraph"/>
    <w:basedOn w:val="Normal"/>
    <w:uiPriority w:val="34"/>
    <w:semiHidden/>
    <w:qFormat/>
    <w:pPr>
      <w:spacing w:after="240"/>
    </w:pPr>
  </w:style>
  <w:style w:type="paragraph" w:styleId="NoSpacing">
    <w:name w:val="No Spacing"/>
    <w:basedOn w:val="Normal"/>
    <w:uiPriority w:val="69"/>
    <w:qFormat/>
    <w:rPr>
      <w:szCs w:val="32"/>
    </w:rPr>
  </w:style>
  <w:style w:type="paragraph" w:styleId="Quote">
    <w:name w:val="Quote"/>
    <w:basedOn w:val="Normal"/>
    <w:link w:val="QuoteChar"/>
    <w:uiPriority w:val="9"/>
    <w:qFormat/>
    <w:pPr>
      <w:spacing w:after="240"/>
      <w:ind w:left="1440" w:right="1440"/>
    </w:pPr>
    <w:rPr>
      <w:lang w:bidi="en-US"/>
    </w:rPr>
  </w:style>
  <w:style w:type="character" w:customStyle="1" w:styleId="QuoteChar">
    <w:name w:val="Quote Char"/>
    <w:basedOn w:val="DefaultParagraphFont"/>
    <w:link w:val="Quote"/>
    <w:uiPriority w:val="9"/>
    <w:rPr>
      <w:lang w:bidi="en-US"/>
    </w:rPr>
  </w:style>
  <w:style w:type="character" w:styleId="Strong">
    <w:name w:val="Strong"/>
    <w:basedOn w:val="DefaultParagraphFont"/>
    <w:uiPriority w:val="99"/>
    <w:semiHidden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pPr>
      <w:keepNext/>
      <w:spacing w:after="240"/>
    </w:pPr>
    <w:rPr>
      <w:rFonts w:eastAsiaTheme="majorEastAsia"/>
      <w:b/>
    </w:rPr>
  </w:style>
  <w:style w:type="character" w:customStyle="1" w:styleId="SubtitleChar">
    <w:name w:val="Subtitle Char"/>
    <w:basedOn w:val="DefaultParagraphFont"/>
    <w:link w:val="Subtitle"/>
    <w:uiPriority w:val="99"/>
    <w:semiHidden/>
    <w:rPr>
      <w:rFonts w:eastAsiaTheme="majorEastAsia"/>
      <w:b/>
    </w:rPr>
  </w:style>
  <w:style w:type="character" w:styleId="SubtleEmphasis">
    <w:name w:val="Subtle Emphasis"/>
    <w:uiPriority w:val="99"/>
    <w:semiHidden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99"/>
    <w:semiHidden/>
    <w:rPr>
      <w:sz w:val="24"/>
      <w:szCs w:val="24"/>
      <w:u w:val="single"/>
    </w:rPr>
  </w:style>
  <w:style w:type="table" w:styleId="TableGrid">
    <w:name w:val="Table Grid"/>
    <w:basedOn w:val="TableNormal"/>
    <w:uiPriority w:val="59"/>
    <w:rPr>
      <w:rFonts w:asciiTheme="majorHAnsi" w:hAnsiTheme="majorHAns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"/>
    <w:qFormat/>
    <w:pPr>
      <w:keepNext/>
      <w:spacing w:after="240"/>
      <w:jc w:val="center"/>
    </w:pPr>
    <w:rPr>
      <w:rFonts w:eastAsiaTheme="majorEastAsia"/>
      <w:bCs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9"/>
    <w:rPr>
      <w:rFonts w:eastAsiaTheme="majorEastAsia"/>
      <w:bCs/>
      <w:szCs w:val="32"/>
      <w:lang w:bidi="en-US"/>
    </w:rPr>
  </w:style>
  <w:style w:type="paragraph" w:customStyle="1" w:styleId="TitleBC">
    <w:name w:val="TitleBC"/>
    <w:basedOn w:val="Normal"/>
    <w:uiPriority w:val="9"/>
    <w:qFormat/>
    <w:pPr>
      <w:keepNext/>
      <w:spacing w:after="240"/>
      <w:jc w:val="center"/>
    </w:pPr>
    <w:rPr>
      <w:b/>
      <w:caps/>
    </w:rPr>
  </w:style>
  <w:style w:type="paragraph" w:customStyle="1" w:styleId="TitleBCU">
    <w:name w:val="TitleBCU"/>
    <w:basedOn w:val="Normal"/>
    <w:uiPriority w:val="9"/>
    <w:qFormat/>
    <w:pPr>
      <w:keepNext/>
      <w:spacing w:after="240"/>
      <w:jc w:val="center"/>
    </w:pPr>
    <w:rPr>
      <w:b/>
      <w:caps/>
      <w:u w:val="single"/>
    </w:rPr>
  </w:style>
  <w:style w:type="paragraph" w:customStyle="1" w:styleId="TitleC">
    <w:name w:val="TitleC"/>
    <w:basedOn w:val="Normal"/>
    <w:uiPriority w:val="9"/>
    <w:qFormat/>
    <w:pPr>
      <w:keepNext/>
      <w:spacing w:after="240"/>
      <w:jc w:val="center"/>
    </w:pPr>
    <w:rPr>
      <w:caps/>
    </w:rPr>
  </w:style>
  <w:style w:type="paragraph" w:customStyle="1" w:styleId="TitleLeft">
    <w:name w:val="TitleLeft"/>
    <w:basedOn w:val="Normal"/>
    <w:uiPriority w:val="9"/>
    <w:qFormat/>
    <w:pPr>
      <w:keepNext/>
      <w:spacing w:after="240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customStyle="1" w:styleId="BodyTextFirst1">
    <w:name w:val="Body Text First 1&quot;"/>
    <w:basedOn w:val="Normal"/>
    <w:uiPriority w:val="49"/>
    <w:pPr>
      <w:spacing w:after="240"/>
      <w:ind w:firstLine="1440"/>
    </w:pPr>
  </w:style>
  <w:style w:type="paragraph" w:customStyle="1" w:styleId="BodyText2First1">
    <w:name w:val="Body Text 2 First 1&quot;"/>
    <w:basedOn w:val="Normal"/>
    <w:uiPriority w:val="49"/>
    <w:pPr>
      <w:spacing w:line="480" w:lineRule="auto"/>
      <w:ind w:firstLine="1440"/>
    </w:pPr>
  </w:style>
  <w:style w:type="paragraph" w:customStyle="1" w:styleId="HangingIndent5">
    <w:name w:val="Hanging Indent .5&quot;"/>
    <w:basedOn w:val="Normal"/>
    <w:uiPriority w:val="50"/>
    <w:pPr>
      <w:spacing w:after="240"/>
      <w:ind w:left="1440" w:hanging="720"/>
    </w:pPr>
  </w:style>
  <w:style w:type="character" w:styleId="PageNumber">
    <w:name w:val="page number"/>
    <w:basedOn w:val="DefaultParagraphFont"/>
    <w:uiPriority w:val="99"/>
    <w:semiHidden/>
    <w:unhideWhenUsed/>
    <w:rsid w:val="0049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litera\Innova\Templates\EN\Associated%20Templates\Blank.dotx" TargetMode="External"/></Relationships>
</file>

<file path=word/theme/theme1.xml><?xml version="1.0" encoding="utf-8"?>
<a:theme xmlns:a="http://schemas.openxmlformats.org/drawingml/2006/main" name="New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\ProgramData\litera\Innova\Templates\EN\Associated Templates\Blank.dotx</Template>
  <TotalTime>12</TotalTime>
  <Pages>2</Pages>
  <Words>224</Words>
  <Characters>1281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pcg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Hunton &amp; Williams LLP</dc:creator>
  <cp:lastModifiedBy>Jacob Wall</cp:lastModifiedBy>
  <cp:revision>14</cp:revision>
  <cp:lastPrinted>2014-05-13T15:15:00Z</cp:lastPrinted>
  <dcterms:created xsi:type="dcterms:W3CDTF">2014-05-13T06:53:00Z</dcterms:created>
  <dcterms:modified xsi:type="dcterms:W3CDTF">2014-05-13T15:48:00Z</dcterms:modified>
</cp:coreProperties>
</file>